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DC5E" w14:textId="77777777" w:rsidR="00E928F4" w:rsidRPr="00E928F4" w:rsidRDefault="00E928F4" w:rsidP="00E928F4">
      <w:pPr>
        <w:bidi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8"/>
          <w:szCs w:val="8"/>
          <w:u w:val="single"/>
          <w:rtl/>
        </w:rPr>
      </w:pPr>
    </w:p>
    <w:tbl>
      <w:tblPr>
        <w:tblStyle w:val="GridTable5Dark-Accent5"/>
        <w:tblpPr w:leftFromText="180" w:rightFromText="180" w:vertAnchor="text" w:horzAnchor="margin" w:tblpY="166"/>
        <w:tblW w:w="11175" w:type="dxa"/>
        <w:tblLook w:val="04A0" w:firstRow="1" w:lastRow="0" w:firstColumn="1" w:lastColumn="0" w:noHBand="0" w:noVBand="1"/>
      </w:tblPr>
      <w:tblGrid>
        <w:gridCol w:w="2689"/>
        <w:gridCol w:w="6945"/>
        <w:gridCol w:w="1541"/>
      </w:tblGrid>
      <w:tr w:rsidR="00961EA5" w14:paraId="6091B963" w14:textId="77777777" w:rsidTr="00A5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2711A6" w14:textId="170115BB" w:rsidR="00E928F4" w:rsidRPr="00961EA5" w:rsidRDefault="00961EA5" w:rsidP="00961EA5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rtl/>
              </w:rPr>
            </w:pPr>
            <w:r w:rsidRPr="00961EA5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u w:val="single"/>
              </w:rPr>
              <w:t>Company Name</w:t>
            </w:r>
          </w:p>
        </w:tc>
        <w:tc>
          <w:tcPr>
            <w:tcW w:w="6945" w:type="dxa"/>
          </w:tcPr>
          <w:p w14:paraId="16DCD9CF" w14:textId="0B323A1D" w:rsidR="00E928F4" w:rsidRPr="00233F01" w:rsidRDefault="00D73F51" w:rsidP="00233F0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8"/>
                <w:szCs w:val="28"/>
                <w:u w:val="single"/>
              </w:rPr>
              <w:t>ZOTEFOAMS</w:t>
            </w:r>
            <w:r w:rsidR="00126E49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8"/>
                <w:szCs w:val="28"/>
                <w:u w:val="single"/>
              </w:rPr>
              <w:t>ENGLAND</w:t>
            </w:r>
          </w:p>
        </w:tc>
        <w:tc>
          <w:tcPr>
            <w:tcW w:w="1541" w:type="dxa"/>
          </w:tcPr>
          <w:p w14:paraId="7997D69B" w14:textId="77777777" w:rsidR="00E928F4" w:rsidRDefault="00E928F4" w:rsidP="00C3310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u w:val="single"/>
              </w:rPr>
            </w:pPr>
          </w:p>
          <w:p w14:paraId="10C78609" w14:textId="77777777" w:rsidR="00C040E0" w:rsidRDefault="00C040E0" w:rsidP="00C040E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u w:val="single"/>
              </w:rPr>
            </w:pPr>
          </w:p>
          <w:p w14:paraId="319C9F22" w14:textId="5110E900" w:rsidR="00C040E0" w:rsidRDefault="00C040E0" w:rsidP="00C040E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u w:val="single"/>
                <w:rtl/>
              </w:rPr>
            </w:pPr>
          </w:p>
        </w:tc>
      </w:tr>
      <w:tr w:rsidR="00961EA5" w14:paraId="19BBFD1F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81E33B" w14:textId="2FEE94B9" w:rsidR="00C33104" w:rsidRPr="00A56E27" w:rsidRDefault="00C33104" w:rsidP="00C33104">
            <w:pPr>
              <w:bidi/>
              <w:jc w:val="right"/>
              <w:rPr>
                <w:rtl/>
              </w:rPr>
            </w:pPr>
            <w:r w:rsidRPr="00A56E27">
              <w:t>Technology</w:t>
            </w:r>
          </w:p>
        </w:tc>
        <w:tc>
          <w:tcPr>
            <w:tcW w:w="6945" w:type="dxa"/>
          </w:tcPr>
          <w:p w14:paraId="60FF0F5D" w14:textId="231D88F6" w:rsidR="00C33104" w:rsidRPr="00D86F12" w:rsidRDefault="00046072" w:rsidP="0023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PE, PEBA, PVDF, Nylon, </w:t>
            </w:r>
            <w:r w:rsidR="00DE5B70">
              <w:rPr>
                <w:rFonts w:ascii="Calibri" w:eastAsia="Times New Roman" w:hAnsi="Calibri" w:cs="Calibri"/>
                <w:color w:val="000000"/>
              </w:rPr>
              <w:t>TPE, HDPE Foams Extrusion lines and foaming lines</w:t>
            </w:r>
          </w:p>
        </w:tc>
        <w:tc>
          <w:tcPr>
            <w:tcW w:w="1541" w:type="dxa"/>
          </w:tcPr>
          <w:p w14:paraId="184492AF" w14:textId="2F1D24F3" w:rsidR="00C33104" w:rsidRPr="00A65B19" w:rsidRDefault="00C33104" w:rsidP="00C33104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56E27" w14:paraId="51A17493" w14:textId="77777777" w:rsidTr="00A56E2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57F2" w14:textId="77777777" w:rsidR="00A56E27" w:rsidRPr="00A56E27" w:rsidRDefault="00A56E27" w:rsidP="00A56E27">
            <w:pPr>
              <w:bidi/>
              <w:jc w:val="right"/>
            </w:pPr>
            <w:r w:rsidRPr="00A56E27">
              <w:t>Technology data parameters &amp;</w:t>
            </w:r>
          </w:p>
          <w:p w14:paraId="00F0FC64" w14:textId="2F65E137" w:rsidR="00A56E27" w:rsidRPr="00A56E27" w:rsidRDefault="00A56E27" w:rsidP="00A56E27">
            <w:pPr>
              <w:bidi/>
              <w:jc w:val="right"/>
            </w:pPr>
            <w:r w:rsidRPr="00A56E27">
              <w:t>Current Status</w:t>
            </w:r>
          </w:p>
        </w:tc>
        <w:tc>
          <w:tcPr>
            <w:tcW w:w="6945" w:type="dxa"/>
          </w:tcPr>
          <w:p w14:paraId="25C6000F" w14:textId="77777777" w:rsidR="007D62E3" w:rsidRDefault="005654F0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Producing PE foams with Peroxide system</w:t>
            </w:r>
            <w:r w:rsidR="00E8696E">
              <w:rPr>
                <w:rFonts w:ascii="Calibri" w:eastAsia="Times New Roman" w:hAnsi="Calibri" w:cs="Calibri"/>
                <w:color w:val="000000"/>
              </w:rPr>
              <w:t>, crosslinked in an oven after extruding the material</w:t>
            </w:r>
            <w:r w:rsidR="007F1C29">
              <w:rPr>
                <w:rFonts w:ascii="Calibri" w:eastAsia="Times New Roman" w:hAnsi="Calibri" w:cs="Calibri"/>
                <w:color w:val="000000"/>
              </w:rPr>
              <w:t>, 70% of the materials are black foams.</w:t>
            </w:r>
          </w:p>
          <w:p w14:paraId="59F9FB2A" w14:textId="78D190CD" w:rsidR="007F1C29" w:rsidRDefault="007F1C29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Other </w:t>
            </w:r>
            <w:r w:rsidR="00C30BAF">
              <w:rPr>
                <w:rFonts w:ascii="Calibri" w:eastAsia="Times New Roman" w:hAnsi="Calibri" w:cs="Calibri"/>
                <w:color w:val="000000"/>
              </w:rPr>
              <w:t>polymers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 usually not bla</w:t>
            </w:r>
            <w:r w:rsidR="001B283C">
              <w:rPr>
                <w:rFonts w:ascii="Calibri" w:eastAsia="Times New Roman" w:hAnsi="Calibri" w:cs="Calibri"/>
                <w:color w:val="000000"/>
              </w:rPr>
              <w:t>ck.</w:t>
            </w:r>
          </w:p>
          <w:p w14:paraId="36724F79" w14:textId="35141A21" w:rsidR="001B283C" w:rsidRDefault="001B283C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After extruding and </w:t>
            </w:r>
            <w:r w:rsidR="00C30BAF">
              <w:rPr>
                <w:rFonts w:ascii="Calibri" w:eastAsia="Times New Roman" w:hAnsi="Calibri" w:cs="Calibri"/>
                <w:color w:val="000000"/>
              </w:rPr>
              <w:t>crosslinking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slabs</w:t>
            </w:r>
            <w:r w:rsidR="00DD7578">
              <w:rPr>
                <w:rFonts w:ascii="Calibri" w:eastAsia="Times New Roman" w:hAnsi="Calibri" w:cs="Calibri"/>
                <w:color w:val="000000"/>
              </w:rPr>
              <w:t xml:space="preserve">, it </w:t>
            </w:r>
            <w:r w:rsidR="00CF4E03">
              <w:rPr>
                <w:rFonts w:ascii="Calibri" w:eastAsia="Times New Roman" w:hAnsi="Calibri" w:cs="Calibri"/>
                <w:color w:val="000000"/>
              </w:rPr>
              <w:t>goes</w:t>
            </w:r>
            <w:r w:rsidR="00DD7578">
              <w:rPr>
                <w:rFonts w:ascii="Calibri" w:eastAsia="Times New Roman" w:hAnsi="Calibri" w:cs="Calibri"/>
                <w:color w:val="000000"/>
              </w:rPr>
              <w:t xml:space="preserve"> to a </w:t>
            </w:r>
            <w:r w:rsidR="00CF4E03">
              <w:rPr>
                <w:rFonts w:ascii="Calibri" w:eastAsia="Times New Roman" w:hAnsi="Calibri" w:cs="Calibri"/>
                <w:color w:val="000000"/>
              </w:rPr>
              <w:t>pressure tank</w:t>
            </w:r>
            <w:r w:rsidR="00DD7578">
              <w:rPr>
                <w:rFonts w:ascii="Calibri" w:eastAsia="Times New Roman" w:hAnsi="Calibri" w:cs="Calibri"/>
                <w:color w:val="000000"/>
              </w:rPr>
              <w:t xml:space="preserve"> were they apply high pressure Nitrogen to the slabs. Slabs are </w:t>
            </w:r>
            <w:r w:rsidR="00C30BAF">
              <w:rPr>
                <w:rFonts w:ascii="Calibri" w:eastAsia="Times New Roman" w:hAnsi="Calibri" w:cs="Calibri"/>
                <w:color w:val="000000"/>
              </w:rPr>
              <w:t>growing in diameter by 10%.</w:t>
            </w:r>
            <w:r w:rsidR="005964F5">
              <w:rPr>
                <w:rFonts w:ascii="Calibri" w:eastAsia="Times New Roman" w:hAnsi="Calibri" w:cs="Calibri"/>
                <w:color w:val="000000"/>
              </w:rPr>
              <w:t xml:space="preserve"> Then they </w:t>
            </w:r>
            <w:r w:rsidR="00B53C19">
              <w:rPr>
                <w:rFonts w:ascii="Calibri" w:eastAsia="Times New Roman" w:hAnsi="Calibri" w:cs="Calibri"/>
                <w:color w:val="000000"/>
              </w:rPr>
              <w:t>cool</w:t>
            </w:r>
            <w:r w:rsidR="005964F5">
              <w:rPr>
                <w:rFonts w:ascii="Calibri" w:eastAsia="Times New Roman" w:hAnsi="Calibri" w:cs="Calibri"/>
                <w:color w:val="000000"/>
              </w:rPr>
              <w:t xml:space="preserve"> down and go again the same process.</w:t>
            </w:r>
            <w:r w:rsidR="005042A5">
              <w:rPr>
                <w:rFonts w:ascii="Calibri" w:eastAsia="Times New Roman" w:hAnsi="Calibri" w:cs="Calibri"/>
                <w:color w:val="000000"/>
              </w:rPr>
              <w:t xml:space="preserve"> Next station </w:t>
            </w:r>
            <w:r w:rsidR="00CF4E03">
              <w:rPr>
                <w:rFonts w:ascii="Calibri" w:eastAsia="Times New Roman" w:hAnsi="Calibri" w:cs="Calibri"/>
                <w:color w:val="000000"/>
              </w:rPr>
              <w:t>goes</w:t>
            </w:r>
            <w:r w:rsidR="005042A5">
              <w:rPr>
                <w:rFonts w:ascii="Calibri" w:eastAsia="Times New Roman" w:hAnsi="Calibri" w:cs="Calibri"/>
                <w:color w:val="000000"/>
              </w:rPr>
              <w:t xml:space="preserve"> on a </w:t>
            </w:r>
            <w:r w:rsidR="00CF4E03">
              <w:rPr>
                <w:rFonts w:ascii="Calibri" w:eastAsia="Times New Roman" w:hAnsi="Calibri" w:cs="Calibri"/>
                <w:color w:val="000000"/>
              </w:rPr>
              <w:t>bigger tray</w:t>
            </w:r>
            <w:r w:rsidR="005042A5">
              <w:rPr>
                <w:rFonts w:ascii="Calibri" w:eastAsia="Times New Roman" w:hAnsi="Calibri" w:cs="Calibri"/>
                <w:color w:val="000000"/>
              </w:rPr>
              <w:t xml:space="preserve"> in a larger pressure chamber </w:t>
            </w:r>
            <w:r w:rsidR="00FC13F1">
              <w:rPr>
                <w:rFonts w:ascii="Calibri" w:eastAsia="Times New Roman" w:hAnsi="Calibri" w:cs="Calibri"/>
                <w:color w:val="000000"/>
              </w:rPr>
              <w:t xml:space="preserve">re heat and applying lower pressure, the slabs are </w:t>
            </w:r>
            <w:r w:rsidR="00B53C19">
              <w:rPr>
                <w:rFonts w:ascii="Calibri" w:eastAsia="Times New Roman" w:hAnsi="Calibri" w:cs="Calibri"/>
                <w:color w:val="000000"/>
              </w:rPr>
              <w:t>growing to final measure.</w:t>
            </w:r>
          </w:p>
          <w:p w14:paraId="293A290D" w14:textId="16216007" w:rsidR="00C43AFF" w:rsidRDefault="00C43AFF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After that the foams are going to different </w:t>
            </w:r>
            <w:r w:rsidR="00B62F1E">
              <w:rPr>
                <w:rFonts w:ascii="Calibri" w:eastAsia="Times New Roman" w:hAnsi="Calibri" w:cs="Calibri"/>
                <w:color w:val="000000"/>
              </w:rPr>
              <w:t>processes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like slitting, bonding etc.</w:t>
            </w:r>
          </w:p>
          <w:p w14:paraId="002D3ECE" w14:textId="09664B94" w:rsidR="00C43AFF" w:rsidRDefault="00C43AFF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We sent </w:t>
            </w:r>
            <w:r w:rsidR="00A36D1F">
              <w:rPr>
                <w:rFonts w:ascii="Calibri" w:eastAsia="Times New Roman" w:hAnsi="Calibri" w:cs="Calibri"/>
                <w:color w:val="000000"/>
              </w:rPr>
              <w:t xml:space="preserve">Zotefoams Crossitol MB, they </w:t>
            </w:r>
            <w:r w:rsidR="00BD0D24">
              <w:rPr>
                <w:rFonts w:ascii="Calibri" w:eastAsia="Times New Roman" w:hAnsi="Calibri" w:cs="Calibri"/>
                <w:color w:val="000000"/>
              </w:rPr>
              <w:t>applied</w:t>
            </w:r>
            <w:r w:rsidR="00A36D1F">
              <w:rPr>
                <w:rFonts w:ascii="Calibri" w:eastAsia="Times New Roman" w:hAnsi="Calibri" w:cs="Calibri"/>
                <w:color w:val="000000"/>
              </w:rPr>
              <w:t xml:space="preserve"> it in their product</w:t>
            </w:r>
            <w:r w:rsidR="00980C62">
              <w:rPr>
                <w:rFonts w:ascii="Calibri" w:eastAsia="Times New Roman" w:hAnsi="Calibri" w:cs="Calibri"/>
                <w:color w:val="000000"/>
              </w:rPr>
              <w:t xml:space="preserve">, cured it in a UV oven the purchased, </w:t>
            </w:r>
            <w:r w:rsidR="00B62F1E">
              <w:rPr>
                <w:rFonts w:ascii="Calibri" w:eastAsia="Times New Roman" w:hAnsi="Calibri" w:cs="Calibri"/>
                <w:color w:val="000000"/>
              </w:rPr>
              <w:t>for</w:t>
            </w:r>
            <w:r w:rsidR="00980C62">
              <w:rPr>
                <w:rFonts w:ascii="Calibri" w:eastAsia="Times New Roman" w:hAnsi="Calibri" w:cs="Calibri"/>
                <w:color w:val="000000"/>
              </w:rPr>
              <w:t xml:space="preserve"> 2-10 min. received good result after 6 </w:t>
            </w:r>
            <w:r w:rsidR="00B62F1E">
              <w:rPr>
                <w:rFonts w:ascii="Calibri" w:eastAsia="Times New Roman" w:hAnsi="Calibri" w:cs="Calibri"/>
                <w:color w:val="000000"/>
              </w:rPr>
              <w:t>minutes. Very happy with that.</w:t>
            </w:r>
          </w:p>
          <w:p w14:paraId="23DD79AD" w14:textId="77777777" w:rsidR="00B62F1E" w:rsidRDefault="00B62F1E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They have received an EMA MB with 20% Crrositol, they need to check it with other polymers</w:t>
            </w:r>
            <w:r w:rsidR="00BD0D24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80F2FD1" w14:textId="00827D28" w:rsidR="006B5116" w:rsidRPr="005042A5" w:rsidRDefault="006B5116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line speed is 10 mm</w:t>
            </w:r>
            <w:r w:rsidR="00907608">
              <w:rPr>
                <w:rFonts w:ascii="Calibri" w:eastAsia="Times New Roman" w:hAnsi="Calibri" w:cs="Calibri"/>
                <w:color w:val="000000"/>
              </w:rPr>
              <w:t>/Min.</w:t>
            </w:r>
          </w:p>
        </w:tc>
        <w:tc>
          <w:tcPr>
            <w:tcW w:w="1541" w:type="dxa"/>
          </w:tcPr>
          <w:p w14:paraId="39AA3434" w14:textId="77777777" w:rsidR="00A56E27" w:rsidRPr="00A65B19" w:rsidRDefault="00A56E27" w:rsidP="00C33104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56E27" w14:paraId="59B5B5A2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15DE2E" w14:textId="433A2B5F" w:rsidR="00A56E27" w:rsidRPr="00A56E27" w:rsidRDefault="00A56E27" w:rsidP="00A56E27">
            <w:pPr>
              <w:bidi/>
              <w:jc w:val="right"/>
            </w:pPr>
            <w:r w:rsidRPr="00327E5A">
              <w:t>Barriers</w:t>
            </w:r>
          </w:p>
        </w:tc>
        <w:tc>
          <w:tcPr>
            <w:tcW w:w="6945" w:type="dxa"/>
          </w:tcPr>
          <w:p w14:paraId="05ADCE8F" w14:textId="77777777" w:rsidR="003A6509" w:rsidRDefault="00BD0D24" w:rsidP="0023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Checking with additional polymers with EMA MB.</w:t>
            </w:r>
          </w:p>
          <w:p w14:paraId="43FC3EAE" w14:textId="77777777" w:rsidR="00BD0D24" w:rsidRDefault="00BD0D24" w:rsidP="0023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Receiving approval from customers for the new foam.</w:t>
            </w:r>
          </w:p>
          <w:p w14:paraId="66F97029" w14:textId="69377A30" w:rsidR="00C00BDF" w:rsidRPr="00D86F12" w:rsidRDefault="00C00BDF" w:rsidP="00233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Testing </w:t>
            </w:r>
            <w:r w:rsidR="006B5116">
              <w:rPr>
                <w:rFonts w:ascii="Calibri" w:eastAsia="Times New Roman" w:hAnsi="Calibri" w:cs="Calibri"/>
                <w:color w:val="000000"/>
              </w:rPr>
              <w:t>UV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penetration up </w:t>
            </w:r>
            <w:r w:rsidR="00907608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250 mm.</w:t>
            </w:r>
          </w:p>
        </w:tc>
        <w:tc>
          <w:tcPr>
            <w:tcW w:w="1541" w:type="dxa"/>
          </w:tcPr>
          <w:p w14:paraId="0A50D2DA" w14:textId="77777777" w:rsidR="00A56E27" w:rsidRPr="00A65B19" w:rsidRDefault="00A56E27" w:rsidP="00A56E2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56E27" w14:paraId="0CD3556A" w14:textId="77777777" w:rsidTr="00A56E2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FACB2F" w14:textId="299EBA86" w:rsidR="00A56E27" w:rsidRPr="00A56E27" w:rsidRDefault="00A56E27" w:rsidP="00A56E27">
            <w:pPr>
              <w:bidi/>
              <w:jc w:val="right"/>
            </w:pPr>
            <w:r w:rsidRPr="00327E5A">
              <w:t>Incentive</w:t>
            </w:r>
          </w:p>
        </w:tc>
        <w:tc>
          <w:tcPr>
            <w:tcW w:w="6945" w:type="dxa"/>
          </w:tcPr>
          <w:p w14:paraId="3E7AB2AE" w14:textId="77777777" w:rsidR="00AF098D" w:rsidRDefault="003A0512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Make better product with less logistics, they </w:t>
            </w:r>
            <w:r w:rsidR="00C96736">
              <w:rPr>
                <w:rFonts w:ascii="Calibri" w:eastAsia="Times New Roman" w:hAnsi="Calibri" w:cs="Calibri"/>
                <w:color w:val="000000"/>
              </w:rPr>
              <w:t>send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their slabs to Germany for EB </w:t>
            </w:r>
            <w:r w:rsidR="00C96736">
              <w:rPr>
                <w:rFonts w:ascii="Calibri" w:eastAsia="Times New Roman" w:hAnsi="Calibri" w:cs="Calibri"/>
                <w:color w:val="000000"/>
              </w:rPr>
              <w:t>crosslink.</w:t>
            </w:r>
          </w:p>
          <w:p w14:paraId="11519BD3" w14:textId="202E65F3" w:rsidR="00C96736" w:rsidRPr="00D86F12" w:rsidRDefault="00C96736" w:rsidP="002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Looking for </w:t>
            </w:r>
            <w:r w:rsidR="004E2069">
              <w:rPr>
                <w:rFonts w:ascii="Calibri" w:eastAsia="Times New Roman" w:hAnsi="Calibri" w:cs="Calibri"/>
                <w:color w:val="000000"/>
              </w:rPr>
              <w:t>either</w:t>
            </w:r>
            <w:r w:rsidR="009146FB">
              <w:rPr>
                <w:rFonts w:ascii="Calibri" w:eastAsia="Times New Roman" w:hAnsi="Calibri" w:cs="Calibri"/>
                <w:color w:val="000000"/>
              </w:rPr>
              <w:t xml:space="preserve"> an offline system or an inline system</w:t>
            </w:r>
            <w:r w:rsidR="004E2069">
              <w:rPr>
                <w:rFonts w:ascii="Calibri" w:eastAsia="Times New Roman" w:hAnsi="Calibri" w:cs="Calibri"/>
                <w:color w:val="000000"/>
              </w:rPr>
              <w:t>. (</w:t>
            </w:r>
            <w:proofErr w:type="gramStart"/>
            <w:r w:rsidR="004E2069">
              <w:rPr>
                <w:rFonts w:ascii="Calibri" w:eastAsia="Times New Roman" w:hAnsi="Calibri" w:cs="Calibri"/>
                <w:color w:val="000000"/>
              </w:rPr>
              <w:t>offline</w:t>
            </w:r>
            <w:proofErr w:type="gramEnd"/>
            <w:r w:rsidR="004E2069">
              <w:rPr>
                <w:rFonts w:ascii="Calibri" w:eastAsia="Times New Roman" w:hAnsi="Calibri" w:cs="Calibri"/>
                <w:color w:val="000000"/>
              </w:rPr>
              <w:t xml:space="preserve"> mor expensive but only one for several lines. Inline less expansive but more systems dedicated to that line only)</w:t>
            </w:r>
          </w:p>
        </w:tc>
        <w:tc>
          <w:tcPr>
            <w:tcW w:w="1541" w:type="dxa"/>
          </w:tcPr>
          <w:p w14:paraId="02D3A7A7" w14:textId="77777777" w:rsidR="00A56E27" w:rsidRPr="00A65B19" w:rsidRDefault="00A56E27" w:rsidP="00A56E2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961EA5" w14:paraId="0B15ECD7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EA54EB" w14:textId="09E6AEDE" w:rsidR="00C33104" w:rsidRPr="00A56E27" w:rsidRDefault="00A1697F" w:rsidP="00E14974">
            <w:pPr>
              <w:bidi/>
              <w:jc w:val="right"/>
              <w:rPr>
                <w:rtl/>
              </w:rPr>
            </w:pPr>
            <w:r w:rsidRPr="00A56E27">
              <w:t>Qualitative</w:t>
            </w:r>
            <w:r w:rsidRPr="00A56E27">
              <w:rPr>
                <w:rFonts w:hint="cs"/>
              </w:rPr>
              <w:t xml:space="preserve"> </w:t>
            </w:r>
            <w:r w:rsidR="00E14974" w:rsidRPr="00A56E27">
              <w:t>Target</w:t>
            </w:r>
          </w:p>
        </w:tc>
        <w:tc>
          <w:tcPr>
            <w:tcW w:w="6945" w:type="dxa"/>
          </w:tcPr>
          <w:p w14:paraId="488CBC33" w14:textId="3D520B73" w:rsidR="001854EE" w:rsidRDefault="009B3253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Prepare a test program with </w:t>
            </w:r>
            <w:r w:rsidR="00B74B41">
              <w:rPr>
                <w:rFonts w:ascii="Calibri" w:eastAsia="Times New Roman" w:hAnsi="Calibri" w:cs="Calibri"/>
                <w:color w:val="000000"/>
              </w:rPr>
              <w:t>Zotefoams</w:t>
            </w:r>
            <w:r w:rsidR="00B47185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5E8B527" w14:textId="78E49A09" w:rsidR="00B47185" w:rsidRDefault="00B74B41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Dave will send a price indication for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inline</w:t>
            </w:r>
            <w:proofErr w:type="gramEnd"/>
            <w:r w:rsidR="00C62DEF">
              <w:rPr>
                <w:rFonts w:ascii="Calibri" w:eastAsia="Times New Roman" w:hAnsi="Calibri" w:cs="Calibri"/>
                <w:color w:val="000000"/>
              </w:rPr>
              <w:t xml:space="preserve"> system</w:t>
            </w:r>
            <w:r w:rsidR="003E1740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CC33EF1" w14:textId="6D240C40" w:rsidR="00C04D47" w:rsidRDefault="00477DB6" w:rsidP="00C04D4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Receive from </w:t>
            </w:r>
            <w:r w:rsidR="00C62DEF">
              <w:rPr>
                <w:rFonts w:ascii="Calibri" w:eastAsia="Times New Roman" w:hAnsi="Calibri" w:cs="Calibri"/>
                <w:color w:val="000000"/>
              </w:rPr>
              <w:t>P</w:t>
            </w:r>
            <w:r w:rsidR="00CB3CD2">
              <w:rPr>
                <w:rFonts w:ascii="Calibri" w:eastAsia="Times New Roman" w:hAnsi="Calibri" w:cs="Calibri"/>
                <w:color w:val="000000"/>
              </w:rPr>
              <w:t>aul</w:t>
            </w:r>
            <w:r w:rsidR="005114AE">
              <w:rPr>
                <w:rFonts w:ascii="Calibri" w:eastAsia="Times New Roman" w:hAnsi="Calibri" w:cs="Calibri"/>
                <w:color w:val="000000"/>
              </w:rPr>
              <w:t xml:space="preserve"> samples of </w:t>
            </w:r>
            <w:r w:rsidR="00CB3CD2">
              <w:rPr>
                <w:rFonts w:ascii="Calibri" w:eastAsia="Times New Roman" w:hAnsi="Calibri" w:cs="Calibri"/>
                <w:color w:val="000000"/>
              </w:rPr>
              <w:t>material</w:t>
            </w:r>
            <w:r w:rsidR="005114AE">
              <w:rPr>
                <w:rFonts w:ascii="Calibri" w:eastAsia="Times New Roman" w:hAnsi="Calibri" w:cs="Calibri"/>
                <w:color w:val="000000"/>
              </w:rPr>
              <w:t xml:space="preserve"> to make MB</w:t>
            </w:r>
            <w:r w:rsidR="00207A14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56B4FAD" w14:textId="4B723FE2" w:rsidR="00FA35BA" w:rsidRPr="00C04D47" w:rsidRDefault="005114AE" w:rsidP="00C04D4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Send materials back to </w:t>
            </w:r>
            <w:r w:rsidR="00CB3CD2">
              <w:rPr>
                <w:rFonts w:ascii="Calibri" w:eastAsia="Times New Roman" w:hAnsi="Calibri" w:cs="Calibri"/>
                <w:color w:val="000000"/>
              </w:rPr>
              <w:t>Zotefoams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prepare </w:t>
            </w:r>
            <w:r w:rsidR="00CB3CD2">
              <w:rPr>
                <w:rFonts w:ascii="Calibri" w:eastAsia="Times New Roman" w:hAnsi="Calibri" w:cs="Calibri"/>
                <w:color w:val="000000"/>
              </w:rPr>
              <w:t>Slabs</w:t>
            </w:r>
            <w:r w:rsidR="00CA04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32E8A">
              <w:rPr>
                <w:rFonts w:ascii="Calibri" w:eastAsia="Times New Roman" w:hAnsi="Calibri" w:cs="Calibri"/>
                <w:color w:val="000000"/>
              </w:rPr>
              <w:t>10</w:t>
            </w:r>
            <w:r w:rsidR="00CA0422">
              <w:rPr>
                <w:rFonts w:ascii="Calibri" w:eastAsia="Times New Roman" w:hAnsi="Calibri" w:cs="Calibri"/>
                <w:color w:val="000000"/>
              </w:rPr>
              <w:t xml:space="preserve"> mm thick.</w:t>
            </w:r>
          </w:p>
          <w:p w14:paraId="2011AE30" w14:textId="3DFC321E" w:rsidR="007B4522" w:rsidRDefault="00CA0422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Send plates to </w:t>
            </w:r>
            <w:r w:rsidR="00A32E8A">
              <w:rPr>
                <w:rFonts w:ascii="Calibri" w:eastAsia="Times New Roman" w:hAnsi="Calibri" w:cs="Calibri"/>
                <w:color w:val="000000"/>
              </w:rPr>
              <w:t>GEW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="00952C0D">
              <w:rPr>
                <w:rFonts w:ascii="Calibri" w:eastAsia="Times New Roman" w:hAnsi="Calibri" w:cs="Calibri"/>
                <w:color w:val="000000"/>
              </w:rPr>
              <w:t>irradiate</w:t>
            </w:r>
            <w:r w:rsidR="00E969A7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F253AFD" w14:textId="3BB41A78" w:rsidR="00EE7416" w:rsidRDefault="00EE7416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Sent cured plates back to </w:t>
            </w:r>
            <w:r w:rsidR="00A32E8A">
              <w:rPr>
                <w:rFonts w:ascii="Calibri" w:eastAsia="Times New Roman" w:hAnsi="Calibri" w:cs="Calibri"/>
                <w:color w:val="000000"/>
              </w:rPr>
              <w:t>Zotefoams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tests</w:t>
            </w:r>
            <w:r w:rsidR="00A32E8A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C1FE8A2" w14:textId="2B5D8007" w:rsidR="00E969A7" w:rsidRDefault="00933462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N3Cure will check with Kafrit if they </w:t>
            </w:r>
            <w:r w:rsidR="00247637">
              <w:rPr>
                <w:rFonts w:ascii="Calibri" w:eastAsia="Times New Roman" w:hAnsi="Calibri" w:cs="Calibri"/>
                <w:color w:val="000000"/>
              </w:rPr>
              <w:t>prefer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PVDF</w:t>
            </w:r>
            <w:r w:rsidR="00247637">
              <w:rPr>
                <w:rFonts w:ascii="Calibri" w:eastAsia="Times New Roman" w:hAnsi="Calibri" w:cs="Calibri"/>
                <w:color w:val="000000"/>
              </w:rPr>
              <w:t xml:space="preserve"> in a powder form or plate form, to make a MB</w:t>
            </w:r>
            <w:r w:rsidR="001854EE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BCB0BD" w14:textId="0BD10B89" w:rsidR="00041367" w:rsidRPr="002B409D" w:rsidRDefault="00BF3A68" w:rsidP="00233F0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Supply </w:t>
            </w:r>
            <w:r w:rsidR="00D402B8">
              <w:rPr>
                <w:rFonts w:ascii="Calibri" w:eastAsia="Times New Roman" w:hAnsi="Calibri" w:cs="Calibri"/>
                <w:color w:val="000000"/>
              </w:rPr>
              <w:t>Zotefoams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reach </w:t>
            </w:r>
            <w:r w:rsidR="00D402B8">
              <w:rPr>
                <w:rFonts w:ascii="Calibri" w:eastAsia="Times New Roman" w:hAnsi="Calibri" w:cs="Calibri"/>
                <w:color w:val="000000"/>
              </w:rPr>
              <w:t>declaration</w:t>
            </w:r>
            <w:r w:rsidR="00F9741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541" w:type="dxa"/>
          </w:tcPr>
          <w:p w14:paraId="2CB142A0" w14:textId="1310FD33" w:rsidR="00C33104" w:rsidRDefault="00F97412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</w:t>
            </w:r>
          </w:p>
          <w:p w14:paraId="3F35B74A" w14:textId="5F324076" w:rsidR="00F97412" w:rsidRDefault="000E6BB7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</w:t>
            </w:r>
          </w:p>
          <w:p w14:paraId="04B7614D" w14:textId="014CD5DD" w:rsidR="000E6BB7" w:rsidRDefault="000E6BB7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</w:t>
            </w:r>
          </w:p>
          <w:p w14:paraId="6F60EBEB" w14:textId="7FE2D0FA" w:rsidR="000E6BB7" w:rsidRDefault="00C311B6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August</w:t>
            </w:r>
          </w:p>
          <w:p w14:paraId="05CF2D12" w14:textId="1005A1E8" w:rsidR="00C311B6" w:rsidRDefault="00D402B8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August</w:t>
            </w:r>
          </w:p>
          <w:p w14:paraId="78060788" w14:textId="4CD5D170" w:rsidR="00C311B6" w:rsidRDefault="00D402B8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August</w:t>
            </w:r>
          </w:p>
          <w:p w14:paraId="21F66C77" w14:textId="1C3DF58E" w:rsidR="00C040E0" w:rsidRDefault="00D402B8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</w:t>
            </w:r>
            <w:r w:rsidR="009C4B07">
              <w:rPr>
                <w:rFonts w:ascii="Calibri" w:eastAsia="Times New Roman" w:hAnsi="Calibri" w:cs="Calibri"/>
                <w:color w:val="000000"/>
              </w:rPr>
              <w:t>y</w:t>
            </w:r>
          </w:p>
          <w:p w14:paraId="375801AD" w14:textId="77777777" w:rsidR="009C4B07" w:rsidRDefault="009C4B07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ED4F709" w14:textId="484427F8" w:rsidR="00C040E0" w:rsidRPr="00D86F12" w:rsidRDefault="009C4B07" w:rsidP="001C16F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</w:tr>
      <w:tr w:rsidR="00A1697F" w14:paraId="0E1AC984" w14:textId="77777777" w:rsidTr="00A56E2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0B676C" w14:textId="37078760" w:rsidR="00A1697F" w:rsidRPr="00A56E27" w:rsidRDefault="00A1697F" w:rsidP="00E14974">
            <w:pPr>
              <w:bidi/>
              <w:jc w:val="right"/>
            </w:pPr>
            <w:r w:rsidRPr="00A56E27">
              <w:t>Quantitative</w:t>
            </w:r>
            <w:r w:rsidRPr="00A56E27">
              <w:rPr>
                <w:rFonts w:hint="cs"/>
              </w:rPr>
              <w:t xml:space="preserve"> T</w:t>
            </w:r>
            <w:r w:rsidRPr="00A56E27">
              <w:t>arget</w:t>
            </w:r>
          </w:p>
        </w:tc>
        <w:tc>
          <w:tcPr>
            <w:tcW w:w="6945" w:type="dxa"/>
          </w:tcPr>
          <w:p w14:paraId="778B82C2" w14:textId="0F6BDFA0" w:rsidR="00A1697F" w:rsidRPr="002B409D" w:rsidRDefault="00A1697F" w:rsidP="00233F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3E24353A" w14:textId="77777777" w:rsidR="00A1697F" w:rsidRDefault="00A1697F" w:rsidP="00C33104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2858" w14:paraId="04A5F664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48DE54" w14:textId="103C9C87" w:rsidR="008E2858" w:rsidRPr="00A56E27" w:rsidRDefault="008E2858" w:rsidP="00E14974">
            <w:pPr>
              <w:bidi/>
              <w:jc w:val="right"/>
            </w:pPr>
            <w:r w:rsidRPr="00A56E27">
              <w:t>Functionality</w:t>
            </w:r>
          </w:p>
        </w:tc>
        <w:tc>
          <w:tcPr>
            <w:tcW w:w="6945" w:type="dxa"/>
          </w:tcPr>
          <w:p w14:paraId="389D4BD9" w14:textId="1A391C10" w:rsidR="008E2858" w:rsidRDefault="00577023" w:rsidP="00233F0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Impact and heat resistance.</w:t>
            </w:r>
          </w:p>
          <w:p w14:paraId="26860965" w14:textId="60501094" w:rsidR="004676E9" w:rsidRPr="00E45298" w:rsidRDefault="00E45298" w:rsidP="00E452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Nyke test</w:t>
            </w:r>
          </w:p>
        </w:tc>
        <w:tc>
          <w:tcPr>
            <w:tcW w:w="1541" w:type="dxa"/>
          </w:tcPr>
          <w:p w14:paraId="7EF46D83" w14:textId="77777777" w:rsidR="008E2858" w:rsidRDefault="008E2858" w:rsidP="00C33104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10C8990" w14:textId="77777777" w:rsidR="00C040E0" w:rsidRDefault="00C040E0" w:rsidP="00C040E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F23349A" w14:textId="021A2BBC" w:rsidR="00C040E0" w:rsidRPr="008F213F" w:rsidRDefault="00C040E0" w:rsidP="00C040E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5FFBA5E0" w14:textId="77777777" w:rsidTr="00A56E27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140352" w14:textId="77777777" w:rsidR="00AA4350" w:rsidRPr="00A56E27" w:rsidRDefault="00AA4350" w:rsidP="00AA4350">
            <w:pPr>
              <w:bidi/>
              <w:jc w:val="right"/>
            </w:pPr>
            <w:r w:rsidRPr="00A56E27">
              <w:lastRenderedPageBreak/>
              <w:t>Success Factors</w:t>
            </w:r>
          </w:p>
          <w:p w14:paraId="58AF08F0" w14:textId="77777777" w:rsidR="00AA4350" w:rsidRPr="00A56E27" w:rsidRDefault="00AA4350" w:rsidP="00AA4350">
            <w:pPr>
              <w:bidi/>
              <w:jc w:val="right"/>
            </w:pPr>
          </w:p>
        </w:tc>
        <w:tc>
          <w:tcPr>
            <w:tcW w:w="6945" w:type="dxa"/>
          </w:tcPr>
          <w:p w14:paraId="6D0FBC6A" w14:textId="1CCBA8EC" w:rsidR="00AA4350" w:rsidRDefault="00E45298" w:rsidP="00233F0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</w:t>
            </w:r>
            <w:r w:rsidR="00E709CF">
              <w:rPr>
                <w:rFonts w:ascii="Calibri" w:eastAsia="Times New Roman" w:hAnsi="Calibri" w:cs="Calibri"/>
                <w:color w:val="000000"/>
              </w:rPr>
              <w:t xml:space="preserve"> crosslinked material</w:t>
            </w:r>
            <w:r w:rsidR="00AA3CA5">
              <w:rPr>
                <w:rFonts w:ascii="Calibri" w:eastAsia="Times New Roman" w:hAnsi="Calibri" w:cs="Calibri"/>
                <w:color w:val="000000"/>
              </w:rPr>
              <w:t xml:space="preserve"> like in EB</w:t>
            </w:r>
            <w:r w:rsidR="00B320C6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DF6C9CF" w14:textId="4C1C25B9" w:rsidR="00462E87" w:rsidRPr="004076C5" w:rsidRDefault="00462E87" w:rsidP="00233F0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1" w:type="dxa"/>
          </w:tcPr>
          <w:p w14:paraId="5BD02E90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C9738FB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FA8F640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350" w14:paraId="391647FD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DCC2D" w14:textId="77777777" w:rsidR="00AA4350" w:rsidRPr="00A56E27" w:rsidRDefault="00AA4350" w:rsidP="00AA4350">
            <w:pPr>
              <w:bidi/>
              <w:jc w:val="right"/>
              <w:rPr>
                <w:rtl/>
              </w:rPr>
            </w:pPr>
            <w:r w:rsidRPr="00A56E27">
              <w:t>Start date</w:t>
            </w:r>
          </w:p>
          <w:p w14:paraId="48869395" w14:textId="4562A777" w:rsidR="00AA4350" w:rsidRPr="00A56E27" w:rsidRDefault="00AA4350" w:rsidP="00AA4350">
            <w:pPr>
              <w:bidi/>
              <w:jc w:val="right"/>
            </w:pPr>
            <w:r w:rsidRPr="00A56E27">
              <w:t>End date</w:t>
            </w:r>
          </w:p>
        </w:tc>
        <w:tc>
          <w:tcPr>
            <w:tcW w:w="6945" w:type="dxa"/>
          </w:tcPr>
          <w:p w14:paraId="327DF1CC" w14:textId="23E4772C" w:rsidR="00AA4350" w:rsidRDefault="00CF6B84" w:rsidP="00AA4350">
            <w:pPr>
              <w:pStyle w:val="ListParagraph"/>
              <w:bidi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462E87">
              <w:rPr>
                <w:rFonts w:ascii="Calibri" w:eastAsia="Times New Roman" w:hAnsi="Calibri" w:cs="Calibri"/>
                <w:color w:val="000000"/>
              </w:rPr>
              <w:t>-202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2C1E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Yoram</w:t>
            </w:r>
            <w:r w:rsidR="002C1E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77BD7">
              <w:rPr>
                <w:rFonts w:ascii="Calibri" w:eastAsia="Times New Roman" w:hAnsi="Calibri" w:cs="Calibri"/>
                <w:color w:val="000000"/>
              </w:rPr>
              <w:t>Shai and Ofir</w:t>
            </w:r>
          </w:p>
          <w:p w14:paraId="6DD88C93" w14:textId="2056A5AF" w:rsidR="00AA4350" w:rsidRPr="0058437B" w:rsidRDefault="00462E87" w:rsidP="0016446D">
            <w:pPr>
              <w:pStyle w:val="ListParagraph"/>
              <w:bidi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12-2024</w:t>
            </w:r>
          </w:p>
        </w:tc>
        <w:tc>
          <w:tcPr>
            <w:tcW w:w="1541" w:type="dxa"/>
          </w:tcPr>
          <w:p w14:paraId="2795CE40" w14:textId="61A48B16" w:rsidR="00AA4350" w:rsidRPr="00C040E0" w:rsidRDefault="00AA4350" w:rsidP="00AA435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791A40DC" w14:textId="77777777" w:rsidTr="00A56E27">
        <w:trPr>
          <w:trHeight w:val="5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A5C9CC" w14:textId="309ACD91" w:rsidR="00AA4350" w:rsidRPr="00A56E27" w:rsidRDefault="00AA4350" w:rsidP="00AA4350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 xml:space="preserve">Test Plan </w:t>
            </w:r>
          </w:p>
        </w:tc>
        <w:tc>
          <w:tcPr>
            <w:tcW w:w="6945" w:type="dxa"/>
          </w:tcPr>
          <w:tbl>
            <w:tblPr>
              <w:tblStyle w:val="TableGrid"/>
              <w:tblpPr w:leftFromText="180" w:rightFromText="180" w:horzAnchor="margin" w:tblpY="450"/>
              <w:tblOverlap w:val="never"/>
              <w:bidiVisual/>
              <w:tblW w:w="6664" w:type="dxa"/>
              <w:tblLook w:val="04A0" w:firstRow="1" w:lastRow="0" w:firstColumn="1" w:lastColumn="0" w:noHBand="0" w:noVBand="1"/>
            </w:tblPr>
            <w:tblGrid>
              <w:gridCol w:w="782"/>
              <w:gridCol w:w="1114"/>
              <w:gridCol w:w="1114"/>
              <w:gridCol w:w="1114"/>
              <w:gridCol w:w="2540"/>
            </w:tblGrid>
            <w:tr w:rsidR="00AA4350" w14:paraId="1C11D36D" w14:textId="77777777" w:rsidTr="00E8437F">
              <w:trPr>
                <w:trHeight w:val="551"/>
              </w:trPr>
              <w:tc>
                <w:tcPr>
                  <w:tcW w:w="782" w:type="dxa"/>
                </w:tcPr>
                <w:p w14:paraId="14102226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49FADA7B" w14:textId="53497517" w:rsidR="00AA4350" w:rsidRPr="00447CDB" w:rsidRDefault="00AA4350" w:rsidP="00B47185">
                  <w:pPr>
                    <w:pStyle w:val="ListParagraph"/>
                    <w:ind w:left="0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Layer 3</w:t>
                  </w:r>
                </w:p>
              </w:tc>
              <w:tc>
                <w:tcPr>
                  <w:tcW w:w="1114" w:type="dxa"/>
                </w:tcPr>
                <w:p w14:paraId="379C6FE2" w14:textId="3E86CD29" w:rsidR="00AA4350" w:rsidRPr="00447CDB" w:rsidRDefault="00AA4350" w:rsidP="00B47185">
                  <w:pPr>
                    <w:pStyle w:val="ListParagraph"/>
                    <w:ind w:left="0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Layer 2</w:t>
                  </w:r>
                </w:p>
              </w:tc>
              <w:tc>
                <w:tcPr>
                  <w:tcW w:w="1114" w:type="dxa"/>
                </w:tcPr>
                <w:p w14:paraId="077D0AB8" w14:textId="796FCF5A" w:rsidR="00AA4350" w:rsidRPr="00447CDB" w:rsidRDefault="00AA4350" w:rsidP="00B47185">
                  <w:pPr>
                    <w:pStyle w:val="ListParagraph"/>
                    <w:ind w:left="0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Layer </w:t>
                  </w:r>
                  <w:r w:rsidRPr="00447CDB">
                    <w:rPr>
                      <w:rFonts w:ascii="Calibri" w:eastAsia="Times New Roman" w:hAnsi="Calibri" w:cs="Calibri" w:hint="cs"/>
                      <w:b/>
                      <w:bCs/>
                      <w:color w:val="000000"/>
                      <w:rtl/>
                    </w:rPr>
                    <w:t>1</w:t>
                  </w:r>
                </w:p>
              </w:tc>
              <w:tc>
                <w:tcPr>
                  <w:tcW w:w="2540" w:type="dxa"/>
                </w:tcPr>
                <w:p w14:paraId="6310F19C" w14:textId="77777777" w:rsidR="00AA4350" w:rsidRDefault="00AA4350" w:rsidP="00B47185">
                  <w:pPr>
                    <w:pStyle w:val="ListParagraph"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6DE12E59" w14:textId="77777777" w:rsidTr="00E8437F">
              <w:trPr>
                <w:trHeight w:val="551"/>
              </w:trPr>
              <w:tc>
                <w:tcPr>
                  <w:tcW w:w="782" w:type="dxa"/>
                </w:tcPr>
                <w:p w14:paraId="463F7E8B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0CE67696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0060150A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0113CB1F" w14:textId="31057E9C" w:rsidR="00AA4350" w:rsidRDefault="00147A94" w:rsidP="00B47185">
                  <w:pPr>
                    <w:pStyle w:val="ListParagraph"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Various</w:t>
                  </w:r>
                </w:p>
              </w:tc>
              <w:tc>
                <w:tcPr>
                  <w:tcW w:w="2540" w:type="dxa"/>
                </w:tcPr>
                <w:p w14:paraId="6F64175D" w14:textId="41BB3ACD" w:rsidR="00AA4350" w:rsidRPr="00447CDB" w:rsidRDefault="00AA4350" w:rsidP="00B47185">
                  <w:pPr>
                    <w:pStyle w:val="ListParagraph"/>
                    <w:ind w:left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Material</w:t>
                  </w:r>
                </w:p>
              </w:tc>
            </w:tr>
            <w:tr w:rsidR="00AA4350" w14:paraId="198AB84C" w14:textId="77777777" w:rsidTr="00E8437F">
              <w:trPr>
                <w:trHeight w:val="551"/>
              </w:trPr>
              <w:tc>
                <w:tcPr>
                  <w:tcW w:w="782" w:type="dxa"/>
                </w:tcPr>
                <w:p w14:paraId="0ACFBF7C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5EF1B6FC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7A05D190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4C45705B" w14:textId="68E05921" w:rsidR="00AA4350" w:rsidRDefault="00A7413C" w:rsidP="00B47185">
                  <w:pPr>
                    <w:pStyle w:val="ListParagraph"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Up to 2</w:t>
                  </w:r>
                  <w:r w:rsidR="00C90D6A">
                    <w:rPr>
                      <w:rFonts w:ascii="Calibri" w:eastAsia="Times New Roman" w:hAnsi="Calibri" w:cs="Calibri"/>
                      <w:color w:val="000000"/>
                    </w:rPr>
                    <w:t>5 mm</w:t>
                  </w:r>
                </w:p>
              </w:tc>
              <w:tc>
                <w:tcPr>
                  <w:tcW w:w="2540" w:type="dxa"/>
                </w:tcPr>
                <w:p w14:paraId="1EF43465" w14:textId="236C587B" w:rsidR="00AA4350" w:rsidRPr="00447CDB" w:rsidRDefault="00AA4350" w:rsidP="00B47185">
                  <w:pPr>
                    <w:pStyle w:val="ListParagraph"/>
                    <w:bidi/>
                    <w:ind w:left="1440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Thickness</w:t>
                  </w:r>
                </w:p>
              </w:tc>
            </w:tr>
            <w:tr w:rsidR="00AA4350" w14:paraId="183EB086" w14:textId="77777777" w:rsidTr="00E8437F">
              <w:trPr>
                <w:trHeight w:val="551"/>
              </w:trPr>
              <w:tc>
                <w:tcPr>
                  <w:tcW w:w="782" w:type="dxa"/>
                </w:tcPr>
                <w:p w14:paraId="5D8FAD1B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0E922F30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1EFB25F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A51A15F" w14:textId="1928EBED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148B59AA" w14:textId="77777777" w:rsidTr="000F5588">
                    <w:tc>
                      <w:tcPr>
                        <w:tcW w:w="360" w:type="dxa"/>
                      </w:tcPr>
                      <w:p w14:paraId="5DFE6C44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48C602C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85227F1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2D3059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0D3668DA" w14:textId="77777777" w:rsidTr="000F5588">
                    <w:tc>
                      <w:tcPr>
                        <w:tcW w:w="360" w:type="dxa"/>
                      </w:tcPr>
                      <w:p w14:paraId="40FB8B60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D1EB9B2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EC690A4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2A7DF82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75A6EDAC" w14:textId="77777777" w:rsidTr="000F5588">
                    <w:tc>
                      <w:tcPr>
                        <w:tcW w:w="360" w:type="dxa"/>
                      </w:tcPr>
                      <w:p w14:paraId="7B6138E0" w14:textId="649D8AB3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BCFE6B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1D3696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6805E1A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08A89095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02702F83" w14:textId="77777777" w:rsidTr="000F5588">
                    <w:tc>
                      <w:tcPr>
                        <w:tcW w:w="360" w:type="dxa"/>
                      </w:tcPr>
                      <w:p w14:paraId="7EA95D4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26CF55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90DD902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34B14F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33CBDA34" w14:textId="77777777" w:rsidTr="000F5588">
                    <w:tc>
                      <w:tcPr>
                        <w:tcW w:w="360" w:type="dxa"/>
                      </w:tcPr>
                      <w:p w14:paraId="24DB57A9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DBEA22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560502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AF067D3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1849B055" w14:textId="77777777" w:rsidTr="000F5588">
                    <w:tc>
                      <w:tcPr>
                        <w:tcW w:w="360" w:type="dxa"/>
                      </w:tcPr>
                      <w:p w14:paraId="2E7EBA7C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EC4E65C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72C643EA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B2868C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45BF5A27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4735E33A" w14:textId="77777777" w:rsidTr="00C955E1">
                    <w:tc>
                      <w:tcPr>
                        <w:tcW w:w="360" w:type="dxa"/>
                      </w:tcPr>
                      <w:p w14:paraId="2CFE0F7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9A507A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B2351F5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50BF7F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15B09A13" w14:textId="77777777" w:rsidTr="00C955E1">
                    <w:tc>
                      <w:tcPr>
                        <w:tcW w:w="360" w:type="dxa"/>
                      </w:tcPr>
                      <w:p w14:paraId="795B0FFE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5818101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43ED569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98DF303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48FD1EAB" w14:textId="77777777" w:rsidTr="00C955E1">
                    <w:tc>
                      <w:tcPr>
                        <w:tcW w:w="360" w:type="dxa"/>
                      </w:tcPr>
                      <w:p w14:paraId="3313988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1CF53C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9CDBFE0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546D243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58F26295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2540" w:type="dxa"/>
                </w:tcPr>
                <w:p w14:paraId="65BCD4DB" w14:textId="06BB7DA2" w:rsidR="00AA4350" w:rsidRPr="00447CDB" w:rsidRDefault="00AA4350" w:rsidP="00B47185">
                  <w:pPr>
                    <w:pStyle w:val="ListParagraph"/>
                    <w:ind w:left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Crossitol</w:t>
                  </w:r>
                  <w:r w:rsidR="00E84C1C">
                    <w:rPr>
                      <w:rFonts w:ascii="Calibri" w:eastAsia="Times New Roman" w:hAnsi="Calibri" w:cs="Calibri" w:hint="cs"/>
                      <w:b/>
                      <w:bCs/>
                      <w:color w:val="000000"/>
                      <w:rtl/>
                    </w:rPr>
                    <w:t>,</w:t>
                  </w:r>
                  <w:r w:rsidR="00E84C1C">
                    <w:rPr>
                      <w:rFonts w:ascii="Calibri" w:eastAsia="Times New Roman" w:hAnsi="Calibri" w:cs="Calibri" w:hint="cs"/>
                      <w:b/>
                      <w:bCs/>
                      <w:color w:val="000000"/>
                    </w:rPr>
                    <w:t xml:space="preserve"> </w:t>
                  </w: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%</w:t>
                  </w:r>
                </w:p>
              </w:tc>
            </w:tr>
            <w:tr w:rsidR="00AA4350" w14:paraId="59FD71E8" w14:textId="77777777" w:rsidTr="00E8437F">
              <w:trPr>
                <w:trHeight w:val="533"/>
              </w:trPr>
              <w:tc>
                <w:tcPr>
                  <w:tcW w:w="782" w:type="dxa"/>
                </w:tcPr>
                <w:p w14:paraId="13D4C2BB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697B7F9B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1401A5E8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2F90BA2" w14:textId="41DB4562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143C3E71" w14:textId="77777777" w:rsidTr="000F5588">
                    <w:tc>
                      <w:tcPr>
                        <w:tcW w:w="360" w:type="dxa"/>
                      </w:tcPr>
                      <w:p w14:paraId="664B4528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70A8F3B5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C9A615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995005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124B7125" w14:textId="77777777" w:rsidTr="000F5588">
                    <w:tc>
                      <w:tcPr>
                        <w:tcW w:w="360" w:type="dxa"/>
                      </w:tcPr>
                      <w:p w14:paraId="6634272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79CFD70A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57997D7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4C2DAAA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3553A657" w14:textId="77777777" w:rsidTr="000F5588">
                    <w:tc>
                      <w:tcPr>
                        <w:tcW w:w="360" w:type="dxa"/>
                      </w:tcPr>
                      <w:p w14:paraId="7340538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5D27AD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76BFD83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8D743D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37402995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7F2EE84D" w14:textId="77777777" w:rsidTr="000F5588">
                    <w:tc>
                      <w:tcPr>
                        <w:tcW w:w="360" w:type="dxa"/>
                      </w:tcPr>
                      <w:p w14:paraId="1E467EF0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18085D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A9C76D6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F879369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0545B889" w14:textId="77777777" w:rsidTr="000F5588">
                    <w:tc>
                      <w:tcPr>
                        <w:tcW w:w="360" w:type="dxa"/>
                      </w:tcPr>
                      <w:p w14:paraId="4592C4EA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A991110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D30544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21EDE5F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680A1818" w14:textId="77777777" w:rsidTr="000F5588">
                    <w:tc>
                      <w:tcPr>
                        <w:tcW w:w="360" w:type="dxa"/>
                      </w:tcPr>
                      <w:p w14:paraId="5EC500F6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6C2C91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39AA3F04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340625B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338809E7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AA4350" w14:paraId="4C596287" w14:textId="77777777" w:rsidTr="000F5588">
                    <w:tc>
                      <w:tcPr>
                        <w:tcW w:w="360" w:type="dxa"/>
                      </w:tcPr>
                      <w:p w14:paraId="11C500C1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DBA9420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9D16951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1C20C29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7C0A3351" w14:textId="77777777" w:rsidTr="000F5588">
                    <w:tc>
                      <w:tcPr>
                        <w:tcW w:w="360" w:type="dxa"/>
                      </w:tcPr>
                      <w:p w14:paraId="1C25A285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AD89B1C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2C3765D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FA0848E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  <w:tr w:rsidR="00AA4350" w14:paraId="3F741D87" w14:textId="77777777" w:rsidTr="000F5588">
                    <w:tc>
                      <w:tcPr>
                        <w:tcW w:w="360" w:type="dxa"/>
                      </w:tcPr>
                      <w:p w14:paraId="2E5FB4D2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8A8A2A6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8748348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58DD5E36" w14:textId="77777777" w:rsidR="00AA4350" w:rsidRDefault="00AA4350" w:rsidP="000B6554">
                        <w:pPr>
                          <w:pStyle w:val="ListParagraph"/>
                          <w:framePr w:hSpace="180" w:wrap="around" w:vAnchor="text" w:hAnchor="margin" w:y="166"/>
                          <w:bidi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  <w:rtl/>
                          </w:rPr>
                        </w:pPr>
                      </w:p>
                    </w:tc>
                  </w:tr>
                </w:tbl>
                <w:p w14:paraId="04F0B56B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2540" w:type="dxa"/>
                </w:tcPr>
                <w:p w14:paraId="216C7CD3" w14:textId="6A76CD86" w:rsidR="00AA4350" w:rsidRPr="00447CDB" w:rsidRDefault="00AA4350" w:rsidP="00B47185">
                  <w:pPr>
                    <w:pStyle w:val="ListParagraph"/>
                    <w:bidi/>
                    <w:ind w:left="0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Promoter Y/N, %</w:t>
                  </w:r>
                </w:p>
              </w:tc>
            </w:tr>
            <w:tr w:rsidR="00AA4350" w14:paraId="47753B83" w14:textId="77777777" w:rsidTr="00E8437F">
              <w:trPr>
                <w:trHeight w:val="533"/>
              </w:trPr>
              <w:tc>
                <w:tcPr>
                  <w:tcW w:w="782" w:type="dxa"/>
                </w:tcPr>
                <w:p w14:paraId="2BD48DE5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02D3AC80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00A93089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34C1444" w14:textId="0D8D4BFF" w:rsidR="00AA4350" w:rsidRPr="001133AB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14" w:type="dxa"/>
                </w:tcPr>
                <w:p w14:paraId="28B25EA7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5DE6005D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1114" w:type="dxa"/>
                </w:tcPr>
                <w:p w14:paraId="5BA8C580" w14:textId="77777777" w:rsidR="00AA4350" w:rsidRDefault="00AA4350" w:rsidP="00B47185">
                  <w:pPr>
                    <w:pStyle w:val="ListParagraph"/>
                    <w:bidi/>
                    <w:ind w:left="0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  <w:tc>
                <w:tcPr>
                  <w:tcW w:w="2540" w:type="dxa"/>
                </w:tcPr>
                <w:p w14:paraId="74ADB7E8" w14:textId="77777777" w:rsidR="00AA4350" w:rsidRPr="00447CDB" w:rsidRDefault="00AA4350" w:rsidP="00B47185">
                  <w:pPr>
                    <w:pStyle w:val="ListParagraph"/>
                    <w:bidi/>
                    <w:ind w:left="0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</w:tbl>
          <w:p w14:paraId="3D3B82A2" w14:textId="77777777" w:rsidR="00AA4350" w:rsidRPr="008F213F" w:rsidRDefault="00AA4350" w:rsidP="00AA4350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610D9A0C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01D11B1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B5B971F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4E41BE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C429D0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88530AC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AE69AD2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98D4D73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E99307C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30B4971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FBFBD84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0BA747C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2144CE1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D450BF4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5B7C4C4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869D09A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A6C347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4C57528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7EA2E32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F447CD9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BEEE039" w14:textId="77777777" w:rsidR="00AA4350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F0F4D6E" w14:textId="18A089A9" w:rsidR="00AA4350" w:rsidRPr="00760975" w:rsidRDefault="00AA4350" w:rsidP="00AA43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3CE5423C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73D52C" w14:textId="239E1156" w:rsidR="00AA4350" w:rsidRPr="00A56E27" w:rsidRDefault="00AA4350" w:rsidP="00AA4350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 w:hint="cs"/>
                <w:i/>
                <w:iCs/>
                <w:u w:val="single"/>
              </w:rPr>
              <w:t>R</w:t>
            </w: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>esources</w:t>
            </w:r>
          </w:p>
        </w:tc>
        <w:tc>
          <w:tcPr>
            <w:tcW w:w="6945" w:type="dxa"/>
          </w:tcPr>
          <w:tbl>
            <w:tblPr>
              <w:tblStyle w:val="TableGrid"/>
              <w:tblpPr w:leftFromText="180" w:rightFromText="180" w:horzAnchor="margin" w:tblpY="5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1313"/>
              <w:gridCol w:w="1151"/>
              <w:gridCol w:w="1194"/>
            </w:tblGrid>
            <w:tr w:rsidR="00AA4350" w14:paraId="752385BB" w14:textId="11CE91B7" w:rsidTr="00E8437F">
              <w:tc>
                <w:tcPr>
                  <w:tcW w:w="1095" w:type="dxa"/>
                </w:tcPr>
                <w:p w14:paraId="61ABA3C1" w14:textId="74FD95A1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C4184">
                    <w:rPr>
                      <w:rFonts w:ascii="Calibri" w:eastAsia="Times New Roman" w:hAnsi="Calibri" w:cs="Calibri"/>
                      <w:b/>
                      <w:bCs/>
                      <w:outline/>
                      <w:color w:val="0070C0"/>
                      <w14:shadow w14:blurRad="38100" w14:dist="22860" w14:dir="5400000" w14:sx="100000" w14:sy="100000" w14:kx="0" w14:ky="0" w14:algn="tl">
                        <w14:srgbClr w14:val="000000">
                          <w14:alpha w14:val="70000"/>
                        </w14:srgbClr>
                      </w14:shadow>
                      <w14:textOutline w14:w="10160" w14:cap="flat" w14:cmpd="sng" w14:algn="ctr">
                        <w14:solidFill>
                          <w14:srgbClr w14:val="0070C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Materials</w:t>
                  </w:r>
                </w:p>
              </w:tc>
              <w:tc>
                <w:tcPr>
                  <w:tcW w:w="1313" w:type="dxa"/>
                </w:tcPr>
                <w:p w14:paraId="10B61E39" w14:textId="10FA1474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Kg</w:t>
                  </w:r>
                </w:p>
              </w:tc>
              <w:tc>
                <w:tcPr>
                  <w:tcW w:w="1151" w:type="dxa"/>
                </w:tcPr>
                <w:p w14:paraId="35B234E5" w14:textId="64EF6A79" w:rsidR="00AA4350" w:rsidRPr="00447CDB" w:rsidRDefault="00AA4350" w:rsidP="00B47185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Cost</w:t>
                  </w:r>
                </w:p>
              </w:tc>
              <w:tc>
                <w:tcPr>
                  <w:tcW w:w="1194" w:type="dxa"/>
                </w:tcPr>
                <w:p w14:paraId="10A3F3E9" w14:textId="5B63855B" w:rsidR="00AA4350" w:rsidRPr="00447CDB" w:rsidRDefault="00AA4350" w:rsidP="00B47185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AA4350" w14:paraId="50EBDA02" w14:textId="1873667D" w:rsidTr="00E8437F">
              <w:tc>
                <w:tcPr>
                  <w:tcW w:w="1095" w:type="dxa"/>
                </w:tcPr>
                <w:p w14:paraId="6ECE5D6D" w14:textId="6CB0A91F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</w:t>
                  </w:r>
                </w:p>
              </w:tc>
              <w:tc>
                <w:tcPr>
                  <w:tcW w:w="1313" w:type="dxa"/>
                </w:tcPr>
                <w:p w14:paraId="7DE32098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0D666D1E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2D74E227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599FCDAE" w14:textId="21AB418C" w:rsidTr="00E8437F">
              <w:tc>
                <w:tcPr>
                  <w:tcW w:w="1095" w:type="dxa"/>
                </w:tcPr>
                <w:p w14:paraId="03177232" w14:textId="7FBB6D1F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2.</w:t>
                  </w:r>
                </w:p>
              </w:tc>
              <w:tc>
                <w:tcPr>
                  <w:tcW w:w="1313" w:type="dxa"/>
                </w:tcPr>
                <w:p w14:paraId="3584981E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3ACC9A55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56497AC8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5A1E09BF" w14:textId="58E3F721" w:rsidTr="00E8437F">
              <w:tc>
                <w:tcPr>
                  <w:tcW w:w="1095" w:type="dxa"/>
                </w:tcPr>
                <w:p w14:paraId="62A2617A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313" w:type="dxa"/>
                </w:tcPr>
                <w:p w14:paraId="0A827A49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4A9A0AC0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129B457D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B745486" w14:textId="77777777" w:rsidR="00AA4350" w:rsidRDefault="00AA4350" w:rsidP="00AA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1313"/>
              <w:gridCol w:w="1151"/>
              <w:gridCol w:w="1194"/>
            </w:tblGrid>
            <w:tr w:rsidR="00AA4350" w14:paraId="72553514" w14:textId="77777777" w:rsidTr="000F5588">
              <w:tc>
                <w:tcPr>
                  <w:tcW w:w="1095" w:type="dxa"/>
                </w:tcPr>
                <w:p w14:paraId="38DB8759" w14:textId="2870B550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w:r w:rsidRPr="00DC4184">
                    <w:rPr>
                      <w:rFonts w:ascii="Calibri" w:eastAsia="Times New Roman" w:hAnsi="Calibri" w:cs="Calibri"/>
                      <w:b/>
                      <w:bCs/>
                      <w:outline/>
                      <w:color w:val="0070C0"/>
                      <w14:shadow w14:blurRad="38100" w14:dist="22860" w14:dir="5400000" w14:sx="100000" w14:sy="100000" w14:kx="0" w14:ky="0" w14:algn="tl">
                        <w14:srgbClr w14:val="000000">
                          <w14:alpha w14:val="70000"/>
                        </w14:srgbClr>
                      </w14:shadow>
                      <w14:textOutline w14:w="10160" w14:cap="flat" w14:cmpd="sng" w14:algn="ctr">
                        <w14:solidFill>
                          <w14:srgbClr w14:val="0070C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Labs</w:t>
                  </w:r>
                </w:p>
              </w:tc>
              <w:tc>
                <w:tcPr>
                  <w:tcW w:w="1313" w:type="dxa"/>
                </w:tcPr>
                <w:p w14:paraId="58E4461C" w14:textId="1A1BAE15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Cost</w:t>
                  </w:r>
                </w:p>
              </w:tc>
              <w:tc>
                <w:tcPr>
                  <w:tcW w:w="1151" w:type="dxa"/>
                </w:tcPr>
                <w:p w14:paraId="486285C6" w14:textId="29B0A154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06B2E276" w14:textId="4FD496F9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AA4350" w14:paraId="6182E093" w14:textId="77777777" w:rsidTr="000F5588">
              <w:tc>
                <w:tcPr>
                  <w:tcW w:w="1095" w:type="dxa"/>
                </w:tcPr>
                <w:p w14:paraId="49E22618" w14:textId="51DFCD98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</w:t>
                  </w:r>
                </w:p>
              </w:tc>
              <w:tc>
                <w:tcPr>
                  <w:tcW w:w="1313" w:type="dxa"/>
                </w:tcPr>
                <w:p w14:paraId="03DC3ADE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32CB097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32366076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1364629E" w14:textId="77777777" w:rsidTr="000F5588">
              <w:tc>
                <w:tcPr>
                  <w:tcW w:w="1095" w:type="dxa"/>
                </w:tcPr>
                <w:p w14:paraId="74EE5A57" w14:textId="11DF0E86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2.</w:t>
                  </w:r>
                </w:p>
              </w:tc>
              <w:tc>
                <w:tcPr>
                  <w:tcW w:w="1313" w:type="dxa"/>
                </w:tcPr>
                <w:p w14:paraId="770CADDE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3C771E00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40C6C5AF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7D1B0147" w14:textId="77777777" w:rsidTr="000F5588">
              <w:tc>
                <w:tcPr>
                  <w:tcW w:w="1095" w:type="dxa"/>
                </w:tcPr>
                <w:p w14:paraId="0D280D0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313" w:type="dxa"/>
                </w:tcPr>
                <w:p w14:paraId="5487D5C0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7A200049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38B7F30C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CCF751C" w14:textId="77777777" w:rsidR="00AA4350" w:rsidRDefault="00AA4350" w:rsidP="00AA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1313"/>
              <w:gridCol w:w="1151"/>
              <w:gridCol w:w="1194"/>
            </w:tblGrid>
            <w:tr w:rsidR="00AA4350" w14:paraId="3B1018DA" w14:textId="77777777" w:rsidTr="000F5588">
              <w:tc>
                <w:tcPr>
                  <w:tcW w:w="1095" w:type="dxa"/>
                </w:tcPr>
                <w:p w14:paraId="1DCCA4EA" w14:textId="62A4D7FE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C4184">
                    <w:rPr>
                      <w:rFonts w:ascii="Calibri" w:eastAsia="Times New Roman" w:hAnsi="Calibri" w:cs="Calibri"/>
                      <w:b/>
                      <w:bCs/>
                      <w:outline/>
                      <w:color w:val="0070C0"/>
                      <w14:shadow w14:blurRad="38100" w14:dist="22860" w14:dir="5400000" w14:sx="100000" w14:sy="100000" w14:kx="0" w14:ky="0" w14:algn="tl">
                        <w14:srgbClr w14:val="000000">
                          <w14:alpha w14:val="70000"/>
                        </w14:srgbClr>
                      </w14:shadow>
                      <w14:textOutline w14:w="10160" w14:cap="flat" w14:cmpd="sng" w14:algn="ctr">
                        <w14:solidFill>
                          <w14:srgbClr w14:val="0070C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Tests</w:t>
                  </w:r>
                </w:p>
              </w:tc>
              <w:tc>
                <w:tcPr>
                  <w:tcW w:w="1313" w:type="dxa"/>
                </w:tcPr>
                <w:p w14:paraId="4EDF7482" w14:textId="32F20A4F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Cost</w:t>
                  </w:r>
                </w:p>
              </w:tc>
              <w:tc>
                <w:tcPr>
                  <w:tcW w:w="1151" w:type="dxa"/>
                </w:tcPr>
                <w:p w14:paraId="6D856E59" w14:textId="3E06C23A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32E74558" w14:textId="7AE854B6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AA4350" w14:paraId="3A9005A8" w14:textId="77777777" w:rsidTr="000F5588">
              <w:tc>
                <w:tcPr>
                  <w:tcW w:w="1095" w:type="dxa"/>
                </w:tcPr>
                <w:p w14:paraId="73963623" w14:textId="37BD990B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</w:t>
                  </w:r>
                </w:p>
              </w:tc>
              <w:tc>
                <w:tcPr>
                  <w:tcW w:w="1313" w:type="dxa"/>
                </w:tcPr>
                <w:p w14:paraId="64A7DFD6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17431027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02CF61DE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64413BB9" w14:textId="77777777" w:rsidTr="000F5588">
              <w:tc>
                <w:tcPr>
                  <w:tcW w:w="1095" w:type="dxa"/>
                </w:tcPr>
                <w:p w14:paraId="4235CF7A" w14:textId="7FA4FFB4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2.</w:t>
                  </w:r>
                </w:p>
              </w:tc>
              <w:tc>
                <w:tcPr>
                  <w:tcW w:w="1313" w:type="dxa"/>
                </w:tcPr>
                <w:p w14:paraId="2565662C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3E0D5A36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214A943F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7828D093" w14:textId="77777777" w:rsidTr="000F5588">
              <w:tc>
                <w:tcPr>
                  <w:tcW w:w="1095" w:type="dxa"/>
                </w:tcPr>
                <w:p w14:paraId="359D0C50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313" w:type="dxa"/>
                </w:tcPr>
                <w:p w14:paraId="64EE2650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1F40AF52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0F92919E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EC72577" w14:textId="71DAD068" w:rsidR="00AA4350" w:rsidRDefault="00AA4350" w:rsidP="00AA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1313"/>
              <w:gridCol w:w="1151"/>
              <w:gridCol w:w="1194"/>
            </w:tblGrid>
            <w:tr w:rsidR="00AA4350" w14:paraId="0BC00867" w14:textId="77777777" w:rsidTr="000F5588">
              <w:tc>
                <w:tcPr>
                  <w:tcW w:w="1095" w:type="dxa"/>
                </w:tcPr>
                <w:p w14:paraId="525AEE5E" w14:textId="696C98C5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outline/>
                      <w:color w:val="0070C0"/>
                      <w14:shadow w14:blurRad="38100" w14:dist="22860" w14:dir="5400000" w14:sx="100000" w14:sy="100000" w14:kx="0" w14:ky="0" w14:algn="tl">
                        <w14:srgbClr w14:val="000000">
                          <w14:alpha w14:val="70000"/>
                        </w14:srgbClr>
                      </w14:shadow>
                      <w14:textOutline w14:w="10160" w14:cap="flat" w14:cmpd="sng" w14:algn="ctr">
                        <w14:solidFill>
                          <w14:srgbClr w14:val="0070C0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xxx</w:t>
                  </w:r>
                </w:p>
              </w:tc>
              <w:tc>
                <w:tcPr>
                  <w:tcW w:w="1313" w:type="dxa"/>
                </w:tcPr>
                <w:p w14:paraId="05775CB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47CD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Cost</w:t>
                  </w:r>
                </w:p>
              </w:tc>
              <w:tc>
                <w:tcPr>
                  <w:tcW w:w="1151" w:type="dxa"/>
                </w:tcPr>
                <w:p w14:paraId="4F2BFC9E" w14:textId="77777777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65871F13" w14:textId="77777777" w:rsidR="00AA4350" w:rsidRPr="00447CDB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AA4350" w14:paraId="6725119B" w14:textId="77777777" w:rsidTr="000F5588">
              <w:tc>
                <w:tcPr>
                  <w:tcW w:w="1095" w:type="dxa"/>
                </w:tcPr>
                <w:p w14:paraId="610F0B7E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1.</w:t>
                  </w:r>
                </w:p>
              </w:tc>
              <w:tc>
                <w:tcPr>
                  <w:tcW w:w="1313" w:type="dxa"/>
                </w:tcPr>
                <w:p w14:paraId="1938C3D5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31BD7ACD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4D1CDBB2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4064025F" w14:textId="77777777" w:rsidTr="000F5588">
              <w:tc>
                <w:tcPr>
                  <w:tcW w:w="1095" w:type="dxa"/>
                </w:tcPr>
                <w:p w14:paraId="14214E4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2.</w:t>
                  </w:r>
                </w:p>
              </w:tc>
              <w:tc>
                <w:tcPr>
                  <w:tcW w:w="1313" w:type="dxa"/>
                </w:tcPr>
                <w:p w14:paraId="5CC429D8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6C86249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713604D3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327395B4" w14:textId="77777777" w:rsidTr="000F5588">
              <w:tc>
                <w:tcPr>
                  <w:tcW w:w="1095" w:type="dxa"/>
                </w:tcPr>
                <w:p w14:paraId="57BBC9C2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313" w:type="dxa"/>
                </w:tcPr>
                <w:p w14:paraId="5A37E9BF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51" w:type="dxa"/>
                </w:tcPr>
                <w:p w14:paraId="2E0F2F29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94" w:type="dxa"/>
                </w:tcPr>
                <w:p w14:paraId="17910B84" w14:textId="77777777" w:rsidR="00AA4350" w:rsidRDefault="00AA4350" w:rsidP="000B6554">
                  <w:pPr>
                    <w:framePr w:hSpace="180" w:wrap="around" w:vAnchor="text" w:hAnchor="margin" w:y="166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AC5A7F6" w14:textId="56DE71F8" w:rsidR="00AA4350" w:rsidRPr="00B52564" w:rsidRDefault="00AA4350" w:rsidP="00AA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47845B2A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9F12807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A6419E1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6A99B17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25A84EB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5471B3A6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5B962835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282FC339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6A227374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07D6CFD4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415C8BEC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DF64D1D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3220C43C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804C28A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212B4D94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E80FA57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0C78C18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38C5B91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B631311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AC5ADB2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F1ADAC" w14:textId="77777777" w:rsidR="00AA4350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C9844D" w14:textId="4CA55D1B" w:rsidR="00AA4350" w:rsidRPr="008F213F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5D496F13" w14:textId="77777777" w:rsidTr="00A56E2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D83845" w14:textId="1E90B391" w:rsidR="00AA4350" w:rsidRPr="00A56E27" w:rsidRDefault="00AA4350" w:rsidP="00AA4350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lastRenderedPageBreak/>
              <w:t>Tests</w:t>
            </w:r>
          </w:p>
        </w:tc>
        <w:tc>
          <w:tcPr>
            <w:tcW w:w="6945" w:type="dxa"/>
          </w:tcPr>
          <w:tbl>
            <w:tblPr>
              <w:tblStyle w:val="TableGrid"/>
              <w:tblpPr w:leftFromText="180" w:rightFromText="180" w:horzAnchor="margin" w:tblpY="4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44"/>
              <w:gridCol w:w="1820"/>
              <w:gridCol w:w="1598"/>
              <w:gridCol w:w="1657"/>
            </w:tblGrid>
            <w:tr w:rsidR="00AA4350" w14:paraId="7B308008" w14:textId="77777777" w:rsidTr="004B72D3">
              <w:trPr>
                <w:trHeight w:val="646"/>
              </w:trPr>
              <w:tc>
                <w:tcPr>
                  <w:tcW w:w="1699" w:type="dxa"/>
                </w:tcPr>
                <w:p w14:paraId="125050ED" w14:textId="1479DAD4" w:rsidR="00AA4350" w:rsidRPr="005350E2" w:rsidRDefault="00AA4350" w:rsidP="00B471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350E2">
                    <w:rPr>
                      <w:rFonts w:ascii="Calibri" w:hAnsi="Calibri"/>
                      <w:sz w:val="20"/>
                      <w:szCs w:val="20"/>
                    </w:rPr>
                    <w:t>TENSAIL TEST</w:t>
                  </w:r>
                </w:p>
              </w:tc>
              <w:tc>
                <w:tcPr>
                  <w:tcW w:w="2038" w:type="dxa"/>
                </w:tcPr>
                <w:p w14:paraId="2E3D61A6" w14:textId="3BF69498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86" w:type="dxa"/>
                </w:tcPr>
                <w:p w14:paraId="03D7F713" w14:textId="40273A5B" w:rsidR="00AA4350" w:rsidRPr="00447CDB" w:rsidRDefault="00AA4350" w:rsidP="00B47185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53" w:type="dxa"/>
                </w:tcPr>
                <w:p w14:paraId="0F2E383F" w14:textId="77777777" w:rsidR="00AA4350" w:rsidRPr="00447CDB" w:rsidRDefault="00AA4350" w:rsidP="00B47185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AA4350" w14:paraId="07A881B9" w14:textId="77777777" w:rsidTr="004B72D3">
              <w:trPr>
                <w:trHeight w:val="646"/>
              </w:trPr>
              <w:tc>
                <w:tcPr>
                  <w:tcW w:w="1699" w:type="dxa"/>
                </w:tcPr>
                <w:p w14:paraId="0EACA720" w14:textId="1C679430" w:rsidR="00AA4350" w:rsidRPr="005350E2" w:rsidRDefault="00AA4350" w:rsidP="00B471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hAnsi="Calibri"/>
                    </w:rPr>
                    <w:t>DSC</w:t>
                  </w:r>
                </w:p>
              </w:tc>
              <w:tc>
                <w:tcPr>
                  <w:tcW w:w="2038" w:type="dxa"/>
                </w:tcPr>
                <w:p w14:paraId="10941F9D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86" w:type="dxa"/>
                </w:tcPr>
                <w:p w14:paraId="1D8D8B3A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853" w:type="dxa"/>
                </w:tcPr>
                <w:p w14:paraId="5A22E498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54FB8314" w14:textId="77777777" w:rsidTr="004B72D3">
              <w:trPr>
                <w:trHeight w:val="646"/>
              </w:trPr>
              <w:tc>
                <w:tcPr>
                  <w:tcW w:w="1699" w:type="dxa"/>
                </w:tcPr>
                <w:p w14:paraId="66855C43" w14:textId="0B1ED18C" w:rsidR="00AA4350" w:rsidRPr="005350E2" w:rsidRDefault="00AA4350" w:rsidP="00B471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hAnsi="Calibri"/>
                    </w:rPr>
                    <w:t>FTIR</w:t>
                  </w:r>
                </w:p>
              </w:tc>
              <w:tc>
                <w:tcPr>
                  <w:tcW w:w="2038" w:type="dxa"/>
                </w:tcPr>
                <w:p w14:paraId="2531702D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86" w:type="dxa"/>
                </w:tcPr>
                <w:p w14:paraId="74A92F28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853" w:type="dxa"/>
                </w:tcPr>
                <w:p w14:paraId="1983164F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A4350" w14:paraId="02A64D1B" w14:textId="77777777" w:rsidTr="004B72D3">
              <w:trPr>
                <w:trHeight w:val="623"/>
              </w:trPr>
              <w:tc>
                <w:tcPr>
                  <w:tcW w:w="1699" w:type="dxa"/>
                </w:tcPr>
                <w:p w14:paraId="4FE080D0" w14:textId="64738910" w:rsidR="00AA4350" w:rsidRPr="005350E2" w:rsidRDefault="00AA4350" w:rsidP="00B471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hAnsi="Calibri"/>
                    </w:rPr>
                    <w:t>MFI</w:t>
                  </w:r>
                </w:p>
              </w:tc>
              <w:tc>
                <w:tcPr>
                  <w:tcW w:w="2038" w:type="dxa"/>
                </w:tcPr>
                <w:p w14:paraId="72BA90A3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86" w:type="dxa"/>
                </w:tcPr>
                <w:p w14:paraId="7A4BBEB0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853" w:type="dxa"/>
                </w:tcPr>
                <w:p w14:paraId="46DF6158" w14:textId="77777777" w:rsidR="00AA4350" w:rsidRDefault="00AA4350" w:rsidP="00B4718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AF3653E" w14:textId="5DA451C2" w:rsidR="00AA4350" w:rsidRDefault="00AA4350" w:rsidP="00AA4350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724B868E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0712702B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052DF4EB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22BACA4F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A32E148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5C37E141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553B11FE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421C9AFE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496172F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2E849744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EF109EB" w14:textId="77777777" w:rsidR="00AA4350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67FBB83" w14:textId="2FABDAAE" w:rsidR="00AA4350" w:rsidRPr="00850561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2B99BBBD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CA9D61" w14:textId="35DB4A18" w:rsidR="00AA4350" w:rsidRPr="00A56E27" w:rsidRDefault="0016446D" w:rsidP="00AA4350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>Results</w:t>
            </w:r>
          </w:p>
        </w:tc>
        <w:tc>
          <w:tcPr>
            <w:tcW w:w="6945" w:type="dxa"/>
          </w:tcPr>
          <w:p w14:paraId="7204790A" w14:textId="77777777" w:rsidR="00AA4350" w:rsidRPr="000D5C8F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30A45691" w14:textId="77777777" w:rsidR="00AA4350" w:rsidRPr="00670C74" w:rsidRDefault="00AA4350" w:rsidP="00AA4350">
            <w:pPr>
              <w:pStyle w:val="ListParagraph"/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301C884A" w14:textId="77777777" w:rsidTr="00A56E2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C40AF1" w14:textId="6D518EB0" w:rsidR="00AA4350" w:rsidRPr="00A56E27" w:rsidRDefault="0016446D" w:rsidP="00AA4350">
            <w:pPr>
              <w:bidi/>
              <w:jc w:val="right"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>Conclusions</w:t>
            </w:r>
          </w:p>
        </w:tc>
        <w:tc>
          <w:tcPr>
            <w:tcW w:w="6945" w:type="dxa"/>
          </w:tcPr>
          <w:p w14:paraId="52E48BC1" w14:textId="77777777" w:rsidR="00AA4350" w:rsidRPr="00912DB5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541" w:type="dxa"/>
          </w:tcPr>
          <w:p w14:paraId="24D23A8A" w14:textId="77777777" w:rsidR="00AA4350" w:rsidRPr="00670C74" w:rsidRDefault="00AA4350" w:rsidP="00AA4350">
            <w:pPr>
              <w:pStyle w:val="ListParagraph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A4350" w14:paraId="0AE1AE9C" w14:textId="77777777" w:rsidTr="00A5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5EB0E6" w14:textId="77777777" w:rsidR="0016446D" w:rsidRPr="00A56E27" w:rsidRDefault="0016446D" w:rsidP="00AA4350">
            <w:pPr>
              <w:bidi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u w:val="single"/>
                <w:rtl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 xml:space="preserve">Optional: </w:t>
            </w:r>
          </w:p>
          <w:p w14:paraId="1C547D8F" w14:textId="12284A70" w:rsidR="00AA4350" w:rsidRPr="00A56E27" w:rsidRDefault="0016446D" w:rsidP="0016446D">
            <w:pPr>
              <w:bidi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u w:val="single"/>
              </w:rPr>
            </w:pPr>
            <w:r w:rsidRPr="00A56E27">
              <w:rPr>
                <w:rFonts w:ascii="Calibri" w:eastAsia="Times New Roman" w:hAnsi="Calibri" w:cs="Calibri"/>
                <w:i/>
                <w:iCs/>
                <w:u w:val="single"/>
              </w:rPr>
              <w:t>Phase 2</w:t>
            </w:r>
          </w:p>
          <w:p w14:paraId="4ED3A82E" w14:textId="28ECB7D0" w:rsidR="0016446D" w:rsidRPr="00A56E27" w:rsidRDefault="0016446D" w:rsidP="00CA5345">
            <w:pPr>
              <w:bidi/>
              <w:rPr>
                <w:rFonts w:ascii="Calibri" w:eastAsia="Times New Roman" w:hAnsi="Calibri" w:cs="Calibri"/>
                <w:i/>
                <w:iCs/>
                <w:u w:val="single"/>
                <w:rtl/>
              </w:rPr>
            </w:pPr>
          </w:p>
        </w:tc>
        <w:tc>
          <w:tcPr>
            <w:tcW w:w="6945" w:type="dxa"/>
          </w:tcPr>
          <w:p w14:paraId="28E7D59D" w14:textId="396DCE40" w:rsidR="00AA4350" w:rsidRDefault="0016446D" w:rsidP="0016446D">
            <w:pPr>
              <w:pStyle w:val="ListParagraph"/>
              <w:bidi/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6446D">
              <w:rPr>
                <w:rFonts w:ascii="Calibri" w:eastAsia="Times New Roman" w:hAnsi="Calibri" w:cs="Calibri"/>
                <w:color w:val="000000"/>
              </w:rPr>
              <w:t>Optimization for a specific product</w:t>
            </w:r>
          </w:p>
        </w:tc>
        <w:tc>
          <w:tcPr>
            <w:tcW w:w="1541" w:type="dxa"/>
          </w:tcPr>
          <w:p w14:paraId="60FAA6E6" w14:textId="77777777" w:rsidR="00AA4350" w:rsidRPr="00670C74" w:rsidRDefault="00AA4350" w:rsidP="00AA4350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</w:tbl>
    <w:p w14:paraId="2DFCAD58" w14:textId="77777777" w:rsidR="0059013A" w:rsidRPr="00CA5345" w:rsidRDefault="0059013A" w:rsidP="0059013A">
      <w:pPr>
        <w:bidi/>
        <w:rPr>
          <w:sz w:val="24"/>
          <w:szCs w:val="24"/>
          <w:rtl/>
        </w:rPr>
      </w:pPr>
    </w:p>
    <w:sectPr w:rsidR="0059013A" w:rsidRPr="00CA5345" w:rsidSect="00E928F4">
      <w:headerReference w:type="default" r:id="rId11"/>
      <w:footerReference w:type="default" r:id="rId1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6760B" w14:textId="77777777" w:rsidR="00E61CF9" w:rsidRDefault="00E61CF9" w:rsidP="0068385B">
      <w:pPr>
        <w:spacing w:after="0" w:line="240" w:lineRule="auto"/>
      </w:pPr>
      <w:r>
        <w:separator/>
      </w:r>
    </w:p>
  </w:endnote>
  <w:endnote w:type="continuationSeparator" w:id="0">
    <w:p w14:paraId="513F5361" w14:textId="77777777" w:rsidR="00E61CF9" w:rsidRDefault="00E61CF9" w:rsidP="0068385B">
      <w:pPr>
        <w:spacing w:after="0" w:line="240" w:lineRule="auto"/>
      </w:pPr>
      <w:r>
        <w:continuationSeparator/>
      </w:r>
    </w:p>
  </w:endnote>
  <w:endnote w:type="continuationNotice" w:id="1">
    <w:p w14:paraId="2498D7FF" w14:textId="77777777" w:rsidR="00697F0F" w:rsidRDefault="00697F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B29AE" w14:textId="77777777" w:rsidR="00EB5818" w:rsidRDefault="00EB5818" w:rsidP="008B2B9E">
    <w:pPr>
      <w:pStyle w:val="Footer"/>
      <w:ind w:left="-397" w:right="-57"/>
      <w:rPr>
        <w:noProof/>
      </w:rPr>
    </w:pPr>
  </w:p>
  <w:p w14:paraId="07DAB3EF" w14:textId="77777777" w:rsidR="003B1FE4" w:rsidRDefault="00C33E58" w:rsidP="00C33E58">
    <w:pPr>
      <w:pStyle w:val="Footer"/>
      <w:bidi/>
      <w:ind w:left="-397" w:right="-57"/>
      <w:jc w:val="center"/>
    </w:pPr>
    <w:r>
      <w:rPr>
        <w:noProof/>
      </w:rPr>
      <w:drawing>
        <wp:inline distT="0" distB="0" distL="0" distR="0" wp14:anchorId="7453B920" wp14:editId="4AF1F3E7">
          <wp:extent cx="5125720" cy="8418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7040" cy="860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358262" w14:textId="77777777" w:rsidR="002D11DC" w:rsidRDefault="002D11DC" w:rsidP="000F232E">
    <w:pPr>
      <w:pStyle w:val="Footer"/>
      <w:ind w:left="-397" w:right="-57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16E1D" w14:textId="77777777" w:rsidR="00E61CF9" w:rsidRDefault="00E61CF9" w:rsidP="0068385B">
      <w:pPr>
        <w:spacing w:after="0" w:line="240" w:lineRule="auto"/>
      </w:pPr>
      <w:r>
        <w:separator/>
      </w:r>
    </w:p>
  </w:footnote>
  <w:footnote w:type="continuationSeparator" w:id="0">
    <w:p w14:paraId="607E3097" w14:textId="77777777" w:rsidR="00E61CF9" w:rsidRDefault="00E61CF9" w:rsidP="0068385B">
      <w:pPr>
        <w:spacing w:after="0" w:line="240" w:lineRule="auto"/>
      </w:pPr>
      <w:r>
        <w:continuationSeparator/>
      </w:r>
    </w:p>
  </w:footnote>
  <w:footnote w:type="continuationNotice" w:id="1">
    <w:p w14:paraId="68840AA9" w14:textId="77777777" w:rsidR="00697F0F" w:rsidRDefault="00697F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F96E3" w14:textId="77777777" w:rsidR="006D09D0" w:rsidRPr="00E928F4" w:rsidRDefault="006D09D0" w:rsidP="00E928F4">
    <w:pPr>
      <w:pStyle w:val="Header"/>
      <w:bidi/>
      <w:rPr>
        <w:sz w:val="2"/>
        <w:szCs w:val="2"/>
      </w:rPr>
    </w:pPr>
  </w:p>
  <w:p w14:paraId="468C8849" w14:textId="77777777" w:rsidR="0068385B" w:rsidRDefault="000F232E" w:rsidP="006D09D0">
    <w:pPr>
      <w:pStyle w:val="Header"/>
      <w:bidi/>
      <w:jc w:val="center"/>
    </w:pPr>
    <w:r>
      <w:rPr>
        <w:noProof/>
      </w:rPr>
      <w:drawing>
        <wp:inline distT="0" distB="0" distL="0" distR="0" wp14:anchorId="2C0DB3D9" wp14:editId="24B9508B">
          <wp:extent cx="1619250" cy="60907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651" cy="649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09D0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D9B"/>
    <w:multiLevelType w:val="hybridMultilevel"/>
    <w:tmpl w:val="E17E1C1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A28CD"/>
    <w:multiLevelType w:val="hybridMultilevel"/>
    <w:tmpl w:val="21A63B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7298"/>
    <w:multiLevelType w:val="hybridMultilevel"/>
    <w:tmpl w:val="E08E28E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71A18"/>
    <w:multiLevelType w:val="hybridMultilevel"/>
    <w:tmpl w:val="C9E4BDC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6E087F"/>
    <w:multiLevelType w:val="hybridMultilevel"/>
    <w:tmpl w:val="96ACDAE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C265E2"/>
    <w:multiLevelType w:val="hybridMultilevel"/>
    <w:tmpl w:val="CEC4AB9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B501D0"/>
    <w:multiLevelType w:val="hybridMultilevel"/>
    <w:tmpl w:val="67EC292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F4738A"/>
    <w:multiLevelType w:val="hybridMultilevel"/>
    <w:tmpl w:val="3B1E52D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FE593C"/>
    <w:multiLevelType w:val="hybridMultilevel"/>
    <w:tmpl w:val="786C5DA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AE342E"/>
    <w:multiLevelType w:val="hybridMultilevel"/>
    <w:tmpl w:val="E016633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2750F5"/>
    <w:multiLevelType w:val="hybridMultilevel"/>
    <w:tmpl w:val="2C2CDA3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DA123C"/>
    <w:multiLevelType w:val="hybridMultilevel"/>
    <w:tmpl w:val="E2BCDF2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0242013">
    <w:abstractNumId w:val="8"/>
  </w:num>
  <w:num w:numId="2" w16cid:durableId="965353784">
    <w:abstractNumId w:val="6"/>
  </w:num>
  <w:num w:numId="3" w16cid:durableId="1982542900">
    <w:abstractNumId w:val="0"/>
  </w:num>
  <w:num w:numId="4" w16cid:durableId="361132802">
    <w:abstractNumId w:val="5"/>
  </w:num>
  <w:num w:numId="5" w16cid:durableId="1308432904">
    <w:abstractNumId w:val="7"/>
  </w:num>
  <w:num w:numId="6" w16cid:durableId="630940797">
    <w:abstractNumId w:val="10"/>
  </w:num>
  <w:num w:numId="7" w16cid:durableId="1185174091">
    <w:abstractNumId w:val="1"/>
  </w:num>
  <w:num w:numId="8" w16cid:durableId="443382885">
    <w:abstractNumId w:val="11"/>
  </w:num>
  <w:num w:numId="9" w16cid:durableId="272715676">
    <w:abstractNumId w:val="3"/>
  </w:num>
  <w:num w:numId="10" w16cid:durableId="1325352722">
    <w:abstractNumId w:val="2"/>
  </w:num>
  <w:num w:numId="11" w16cid:durableId="1117875236">
    <w:abstractNumId w:val="9"/>
  </w:num>
  <w:num w:numId="12" w16cid:durableId="37928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F4"/>
    <w:rsid w:val="000030B9"/>
    <w:rsid w:val="00005075"/>
    <w:rsid w:val="000134AE"/>
    <w:rsid w:val="00041367"/>
    <w:rsid w:val="00046072"/>
    <w:rsid w:val="00050852"/>
    <w:rsid w:val="0006392B"/>
    <w:rsid w:val="00066EEC"/>
    <w:rsid w:val="00076BE0"/>
    <w:rsid w:val="00084F6D"/>
    <w:rsid w:val="00094B57"/>
    <w:rsid w:val="000B6554"/>
    <w:rsid w:val="000C6FC7"/>
    <w:rsid w:val="000D3586"/>
    <w:rsid w:val="000D3DBE"/>
    <w:rsid w:val="000E6BB7"/>
    <w:rsid w:val="000F1EC0"/>
    <w:rsid w:val="000F232E"/>
    <w:rsid w:val="000F5588"/>
    <w:rsid w:val="001133AB"/>
    <w:rsid w:val="0012638B"/>
    <w:rsid w:val="00126E49"/>
    <w:rsid w:val="00147A94"/>
    <w:rsid w:val="00155FE7"/>
    <w:rsid w:val="0016446D"/>
    <w:rsid w:val="001810C7"/>
    <w:rsid w:val="001854EE"/>
    <w:rsid w:val="001A4B76"/>
    <w:rsid w:val="001B04C1"/>
    <w:rsid w:val="001B283C"/>
    <w:rsid w:val="001C16FF"/>
    <w:rsid w:val="001D05EE"/>
    <w:rsid w:val="00207A14"/>
    <w:rsid w:val="00225336"/>
    <w:rsid w:val="00232DCE"/>
    <w:rsid w:val="00233F01"/>
    <w:rsid w:val="00240FB5"/>
    <w:rsid w:val="00247637"/>
    <w:rsid w:val="002739D6"/>
    <w:rsid w:val="00290D40"/>
    <w:rsid w:val="00293924"/>
    <w:rsid w:val="002B3216"/>
    <w:rsid w:val="002B3273"/>
    <w:rsid w:val="002B409D"/>
    <w:rsid w:val="002B4B25"/>
    <w:rsid w:val="002C04F6"/>
    <w:rsid w:val="002C1E85"/>
    <w:rsid w:val="002C2E56"/>
    <w:rsid w:val="002D11DC"/>
    <w:rsid w:val="002E616D"/>
    <w:rsid w:val="002E6649"/>
    <w:rsid w:val="0030111E"/>
    <w:rsid w:val="003536BC"/>
    <w:rsid w:val="00392063"/>
    <w:rsid w:val="003967AB"/>
    <w:rsid w:val="003A0512"/>
    <w:rsid w:val="003A6509"/>
    <w:rsid w:val="003B1FE4"/>
    <w:rsid w:val="003C0853"/>
    <w:rsid w:val="003E1740"/>
    <w:rsid w:val="003F7145"/>
    <w:rsid w:val="003F734E"/>
    <w:rsid w:val="004027D3"/>
    <w:rsid w:val="004076C5"/>
    <w:rsid w:val="00425537"/>
    <w:rsid w:val="00447CDB"/>
    <w:rsid w:val="00462E87"/>
    <w:rsid w:val="00463CAA"/>
    <w:rsid w:val="00464634"/>
    <w:rsid w:val="004676E9"/>
    <w:rsid w:val="00477A36"/>
    <w:rsid w:val="00477DB6"/>
    <w:rsid w:val="004B72D3"/>
    <w:rsid w:val="004C0EA4"/>
    <w:rsid w:val="004C3A15"/>
    <w:rsid w:val="004D5B10"/>
    <w:rsid w:val="004E2069"/>
    <w:rsid w:val="005042A5"/>
    <w:rsid w:val="005042E3"/>
    <w:rsid w:val="0050450A"/>
    <w:rsid w:val="005114AE"/>
    <w:rsid w:val="00516BF6"/>
    <w:rsid w:val="0052590D"/>
    <w:rsid w:val="005350E2"/>
    <w:rsid w:val="00556CCF"/>
    <w:rsid w:val="005654F0"/>
    <w:rsid w:val="00577023"/>
    <w:rsid w:val="0058437B"/>
    <w:rsid w:val="0059013A"/>
    <w:rsid w:val="005964F5"/>
    <w:rsid w:val="00597BFC"/>
    <w:rsid w:val="005E4A08"/>
    <w:rsid w:val="005E6458"/>
    <w:rsid w:val="00605A9D"/>
    <w:rsid w:val="00611FB6"/>
    <w:rsid w:val="00620DA6"/>
    <w:rsid w:val="0062138E"/>
    <w:rsid w:val="00636E42"/>
    <w:rsid w:val="00646ADF"/>
    <w:rsid w:val="006641A6"/>
    <w:rsid w:val="00675EDA"/>
    <w:rsid w:val="0068385B"/>
    <w:rsid w:val="006912A7"/>
    <w:rsid w:val="00696082"/>
    <w:rsid w:val="00697F0F"/>
    <w:rsid w:val="006A314A"/>
    <w:rsid w:val="006B5116"/>
    <w:rsid w:val="006C357C"/>
    <w:rsid w:val="006D09D0"/>
    <w:rsid w:val="006E3202"/>
    <w:rsid w:val="007044A4"/>
    <w:rsid w:val="00722D44"/>
    <w:rsid w:val="00734D8C"/>
    <w:rsid w:val="00737688"/>
    <w:rsid w:val="0074128D"/>
    <w:rsid w:val="00750111"/>
    <w:rsid w:val="007609B3"/>
    <w:rsid w:val="0079171B"/>
    <w:rsid w:val="007A3B21"/>
    <w:rsid w:val="007A7AA4"/>
    <w:rsid w:val="007B2901"/>
    <w:rsid w:val="007B4522"/>
    <w:rsid w:val="007D62E3"/>
    <w:rsid w:val="007F1C29"/>
    <w:rsid w:val="008121ED"/>
    <w:rsid w:val="00820A6E"/>
    <w:rsid w:val="00840D62"/>
    <w:rsid w:val="00846D58"/>
    <w:rsid w:val="00850561"/>
    <w:rsid w:val="00877BD7"/>
    <w:rsid w:val="008901D5"/>
    <w:rsid w:val="008B2B9E"/>
    <w:rsid w:val="008C7476"/>
    <w:rsid w:val="008D60CB"/>
    <w:rsid w:val="008E2858"/>
    <w:rsid w:val="008F7E58"/>
    <w:rsid w:val="00907608"/>
    <w:rsid w:val="009146FB"/>
    <w:rsid w:val="00933462"/>
    <w:rsid w:val="00944494"/>
    <w:rsid w:val="00945C36"/>
    <w:rsid w:val="00952C0D"/>
    <w:rsid w:val="00961787"/>
    <w:rsid w:val="00961EA5"/>
    <w:rsid w:val="00964B83"/>
    <w:rsid w:val="00975A50"/>
    <w:rsid w:val="00980C62"/>
    <w:rsid w:val="00987157"/>
    <w:rsid w:val="00997D21"/>
    <w:rsid w:val="009B3253"/>
    <w:rsid w:val="009B454D"/>
    <w:rsid w:val="009C4B07"/>
    <w:rsid w:val="009D7373"/>
    <w:rsid w:val="009E32FA"/>
    <w:rsid w:val="00A00967"/>
    <w:rsid w:val="00A1697F"/>
    <w:rsid w:val="00A32E8A"/>
    <w:rsid w:val="00A36D1F"/>
    <w:rsid w:val="00A56E27"/>
    <w:rsid w:val="00A72A18"/>
    <w:rsid w:val="00A7413C"/>
    <w:rsid w:val="00AA3CA5"/>
    <w:rsid w:val="00AA4350"/>
    <w:rsid w:val="00AB4ACC"/>
    <w:rsid w:val="00AF098D"/>
    <w:rsid w:val="00B057DF"/>
    <w:rsid w:val="00B260DB"/>
    <w:rsid w:val="00B320C6"/>
    <w:rsid w:val="00B47185"/>
    <w:rsid w:val="00B52564"/>
    <w:rsid w:val="00B53C19"/>
    <w:rsid w:val="00B62F1E"/>
    <w:rsid w:val="00B74B41"/>
    <w:rsid w:val="00B911AA"/>
    <w:rsid w:val="00BC0F2C"/>
    <w:rsid w:val="00BC213C"/>
    <w:rsid w:val="00BD01CF"/>
    <w:rsid w:val="00BD0D24"/>
    <w:rsid w:val="00BE6E5E"/>
    <w:rsid w:val="00BF22FE"/>
    <w:rsid w:val="00BF3A68"/>
    <w:rsid w:val="00BF615C"/>
    <w:rsid w:val="00C00BDF"/>
    <w:rsid w:val="00C040E0"/>
    <w:rsid w:val="00C04D47"/>
    <w:rsid w:val="00C265D1"/>
    <w:rsid w:val="00C30BAF"/>
    <w:rsid w:val="00C311B6"/>
    <w:rsid w:val="00C33104"/>
    <w:rsid w:val="00C33E58"/>
    <w:rsid w:val="00C3488E"/>
    <w:rsid w:val="00C41816"/>
    <w:rsid w:val="00C43AFF"/>
    <w:rsid w:val="00C43CFE"/>
    <w:rsid w:val="00C62DEF"/>
    <w:rsid w:val="00C90D6A"/>
    <w:rsid w:val="00C93AB5"/>
    <w:rsid w:val="00C955E1"/>
    <w:rsid w:val="00C96736"/>
    <w:rsid w:val="00CA0422"/>
    <w:rsid w:val="00CA4FC4"/>
    <w:rsid w:val="00CA5345"/>
    <w:rsid w:val="00CB3CD2"/>
    <w:rsid w:val="00CC7C5F"/>
    <w:rsid w:val="00CE0B20"/>
    <w:rsid w:val="00CF0524"/>
    <w:rsid w:val="00CF4E03"/>
    <w:rsid w:val="00CF6B84"/>
    <w:rsid w:val="00CF768A"/>
    <w:rsid w:val="00D02660"/>
    <w:rsid w:val="00D15331"/>
    <w:rsid w:val="00D35824"/>
    <w:rsid w:val="00D37759"/>
    <w:rsid w:val="00D402B8"/>
    <w:rsid w:val="00D576D0"/>
    <w:rsid w:val="00D73F51"/>
    <w:rsid w:val="00D749E0"/>
    <w:rsid w:val="00DC4184"/>
    <w:rsid w:val="00DD1D6F"/>
    <w:rsid w:val="00DD7578"/>
    <w:rsid w:val="00DE5B70"/>
    <w:rsid w:val="00DF5BF1"/>
    <w:rsid w:val="00E14974"/>
    <w:rsid w:val="00E155D7"/>
    <w:rsid w:val="00E43E95"/>
    <w:rsid w:val="00E45298"/>
    <w:rsid w:val="00E61CF9"/>
    <w:rsid w:val="00E709CF"/>
    <w:rsid w:val="00E8437F"/>
    <w:rsid w:val="00E84C1C"/>
    <w:rsid w:val="00E8696E"/>
    <w:rsid w:val="00E928F4"/>
    <w:rsid w:val="00E969A7"/>
    <w:rsid w:val="00EB5818"/>
    <w:rsid w:val="00EC7967"/>
    <w:rsid w:val="00EE7416"/>
    <w:rsid w:val="00F049B6"/>
    <w:rsid w:val="00F05D8F"/>
    <w:rsid w:val="00F20387"/>
    <w:rsid w:val="00F65823"/>
    <w:rsid w:val="00F71DE9"/>
    <w:rsid w:val="00F9666D"/>
    <w:rsid w:val="00F97412"/>
    <w:rsid w:val="00FA2EC4"/>
    <w:rsid w:val="00FA35BA"/>
    <w:rsid w:val="00FB2F07"/>
    <w:rsid w:val="00FC13F1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ACFE"/>
  <w15:chartTrackingRefBased/>
  <w15:docId w15:val="{18A9FE9A-0FFB-4746-AF7B-292BA769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5B"/>
  </w:style>
  <w:style w:type="paragraph" w:styleId="Footer">
    <w:name w:val="footer"/>
    <w:basedOn w:val="Normal"/>
    <w:link w:val="FooterChar"/>
    <w:uiPriority w:val="99"/>
    <w:unhideWhenUsed/>
    <w:rsid w:val="00683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5B"/>
  </w:style>
  <w:style w:type="paragraph" w:styleId="BalloonText">
    <w:name w:val="Balloon Text"/>
    <w:basedOn w:val="Normal"/>
    <w:link w:val="BalloonTextChar"/>
    <w:uiPriority w:val="99"/>
    <w:semiHidden/>
    <w:unhideWhenUsed/>
    <w:rsid w:val="008C7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8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8F4"/>
    <w:rPr>
      <w:color w:val="0563C1"/>
      <w:u w:val="single"/>
    </w:rPr>
  </w:style>
  <w:style w:type="table" w:styleId="GridTable5Dark-Accent5">
    <w:name w:val="Grid Table 5 Dark Accent 5"/>
    <w:basedOn w:val="TableNormal"/>
    <w:uiPriority w:val="50"/>
    <w:rsid w:val="00E92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t\Desktop\n3cureA4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D7454E57A3FE64C953A86D5A297E011" ma:contentTypeVersion="17" ma:contentTypeDescription="צור מסמך חדש." ma:contentTypeScope="" ma:versionID="1fa1459e2dc7c18f388a6afda47f3a32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2bc8953fa54448c0e90d2d9ae1a5dfb7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תגיות תמונה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4FA73-3D6C-4BD4-9854-472EC24EC883}">
  <ds:schemaRefs>
    <ds:schemaRef ds:uri="http://schemas.microsoft.com/office/2006/metadata/properties"/>
    <ds:schemaRef ds:uri="http://schemas.microsoft.com/office/infopath/2007/PartnerControls"/>
    <ds:schemaRef ds:uri="cc2072c0-920a-499c-bc19-97555314e36f"/>
    <ds:schemaRef ds:uri="7603feb6-0913-416d-bdb8-73bbdac78f7e"/>
  </ds:schemaRefs>
</ds:datastoreItem>
</file>

<file path=customXml/itemProps2.xml><?xml version="1.0" encoding="utf-8"?>
<ds:datastoreItem xmlns:ds="http://schemas.openxmlformats.org/officeDocument/2006/customXml" ds:itemID="{B848A597-5953-4F77-9201-977DAB145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CC1F3-01AA-4E1F-A349-BEC1DDDD7A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DAE493-F6EA-4F87-9FA0-00A8FB184428}"/>
</file>

<file path=docProps/app.xml><?xml version="1.0" encoding="utf-8"?>
<Properties xmlns="http://schemas.openxmlformats.org/officeDocument/2006/extended-properties" xmlns:vt="http://schemas.openxmlformats.org/officeDocument/2006/docPropsVTypes">
  <Template>n3cureA4</Template>
  <TotalTime>1</TotalTime>
  <Pages>3</Pages>
  <Words>461</Words>
  <Characters>2309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Habshush</dc:creator>
  <cp:keywords/>
  <dc:description/>
  <cp:lastModifiedBy>Ofir Tal</cp:lastModifiedBy>
  <cp:revision>2</cp:revision>
  <cp:lastPrinted>2020-10-26T10:28:00Z</cp:lastPrinted>
  <dcterms:created xsi:type="dcterms:W3CDTF">2024-07-14T12:15:00Z</dcterms:created>
  <dcterms:modified xsi:type="dcterms:W3CDTF">2024-07-14T12:15:00Z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  <property fmtid="{D5CDD505-2E9C-101B-9397-08002B2CF9AE}" pid="3" name="MediaServiceImageTags">
    <vt:lpwstr/>
  </property>
</Properties>
</file>